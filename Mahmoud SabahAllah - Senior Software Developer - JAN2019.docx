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framePr w:w="4030" w:x="7047" w:y="1166"/>
        <w:jc w:val="right"/>
        <w:rPr>
          <w:rStyle w:val="19"/>
          <w:color w:val="6600CC"/>
          <w:sz w:val="18"/>
          <w:szCs w:val="18"/>
        </w:rPr>
      </w:pPr>
      <w:r>
        <w:rPr>
          <w:color w:val="6600CC"/>
          <w:sz w:val="18"/>
          <w:szCs w:val="24"/>
          <w:u w:val="none"/>
        </w:rPr>
        <w:fldChar w:fldCharType="begin"/>
      </w:r>
      <w:r>
        <w:rPr>
          <w:color w:val="6600CC"/>
          <w:sz w:val="18"/>
          <w:szCs w:val="24"/>
          <w:u w:val="none"/>
        </w:rPr>
        <w:instrText xml:space="preserve"> HYPERLINK "mailto:mahmoud.sabahallah@gmail.com" </w:instrText>
      </w:r>
      <w:r>
        <w:rPr>
          <w:color w:val="6600CC"/>
          <w:sz w:val="18"/>
          <w:szCs w:val="24"/>
          <w:u w:val="none"/>
        </w:rPr>
        <w:fldChar w:fldCharType="separate"/>
      </w:r>
      <w:r>
        <w:rPr>
          <w:rStyle w:val="19"/>
          <w:color w:val="6600CC"/>
          <w:sz w:val="18"/>
          <w:szCs w:val="24"/>
        </w:rPr>
        <w:t>mahmoud.sab</w:t>
      </w:r>
      <w:r>
        <w:rPr>
          <w:rStyle w:val="19"/>
          <w:color w:val="6600CC"/>
          <w:sz w:val="18"/>
          <w:szCs w:val="24"/>
          <w:lang w:val="en-US"/>
        </w:rPr>
        <w:t>a</w:t>
      </w:r>
      <w:r>
        <w:rPr>
          <w:rStyle w:val="19"/>
          <w:color w:val="6600CC"/>
          <w:sz w:val="18"/>
          <w:szCs w:val="24"/>
        </w:rPr>
        <w:t>hallah@gmail.com</w:t>
      </w:r>
    </w:p>
    <w:p>
      <w:pPr>
        <w:pStyle w:val="40"/>
        <w:framePr w:w="4030" w:x="7047" w:y="1166"/>
        <w:spacing w:line="240" w:lineRule="auto"/>
        <w:jc w:val="right"/>
        <w:rPr>
          <w:rStyle w:val="19"/>
          <w:sz w:val="18"/>
          <w:szCs w:val="18"/>
          <w:u w:val="single"/>
          <w:lang w:val="en-US"/>
        </w:rPr>
      </w:pPr>
      <w:r>
        <w:rPr>
          <w:color w:val="6600CC"/>
          <w:sz w:val="18"/>
          <w:szCs w:val="24"/>
          <w:u w:val="none"/>
        </w:rPr>
        <w:fldChar w:fldCharType="end"/>
      </w:r>
      <w:r>
        <w:rPr>
          <w:rStyle w:val="19"/>
          <w:sz w:val="18"/>
          <w:szCs w:val="18"/>
          <w:u w:val="single"/>
          <w:lang w:val="en-US"/>
        </w:rPr>
        <w:t>+971562974766</w:t>
      </w:r>
    </w:p>
    <w:p>
      <w:pPr>
        <w:pStyle w:val="40"/>
        <w:framePr w:w="4030" w:x="7047" w:y="1166"/>
        <w:jc w:val="right"/>
        <w:rPr>
          <w:rStyle w:val="19"/>
          <w:rFonts w:hint="default"/>
          <w:sz w:val="18"/>
          <w:szCs w:val="18"/>
          <w:lang w:val="en-US"/>
        </w:rPr>
      </w:pPr>
      <w:r>
        <w:rPr>
          <w:rStyle w:val="19"/>
          <w:rFonts w:hint="default"/>
          <w:sz w:val="18"/>
          <w:szCs w:val="18"/>
          <w:lang w:val="en-US"/>
        </w:rPr>
        <w:fldChar w:fldCharType="begin"/>
      </w:r>
      <w:r>
        <w:rPr>
          <w:rStyle w:val="19"/>
          <w:rFonts w:hint="default"/>
          <w:sz w:val="18"/>
          <w:szCs w:val="18"/>
          <w:lang w:val="en-US"/>
        </w:rPr>
        <w:instrText xml:space="preserve"> HYPERLINK "https://www.linkedin.com/in/sabahallah" </w:instrText>
      </w:r>
      <w:r>
        <w:rPr>
          <w:rStyle w:val="19"/>
          <w:rFonts w:hint="default"/>
          <w:sz w:val="18"/>
          <w:szCs w:val="18"/>
          <w:lang w:val="en-US"/>
        </w:rPr>
        <w:fldChar w:fldCharType="separate"/>
      </w:r>
      <w:r>
        <w:rPr>
          <w:rStyle w:val="19"/>
          <w:rFonts w:hint="default"/>
          <w:sz w:val="18"/>
          <w:szCs w:val="18"/>
          <w:lang w:val="en-US"/>
        </w:rPr>
        <w:t>https://www.linkedin.com/in/sabahallah</w:t>
      </w:r>
      <w:r>
        <w:rPr>
          <w:rStyle w:val="19"/>
          <w:rFonts w:hint="default"/>
          <w:sz w:val="18"/>
          <w:szCs w:val="18"/>
          <w:lang w:val="en-US"/>
        </w:rPr>
        <w:fldChar w:fldCharType="end"/>
      </w:r>
    </w:p>
    <w:p>
      <w:pPr>
        <w:pStyle w:val="40"/>
        <w:framePr w:w="4030" w:x="7047" w:y="1166"/>
        <w:wordWrap w:val="0"/>
        <w:jc w:val="right"/>
        <w:rPr>
          <w:rStyle w:val="19"/>
          <w:rFonts w:hint="default"/>
          <w:sz w:val="18"/>
          <w:szCs w:val="18"/>
          <w:lang w:val="en-US"/>
        </w:rPr>
      </w:pPr>
      <w:r>
        <w:rPr>
          <w:rStyle w:val="19"/>
          <w:rFonts w:hint="default"/>
          <w:sz w:val="18"/>
          <w:szCs w:val="18"/>
          <w:lang w:val="en-US"/>
        </w:rPr>
        <w:t>Version: JAN2019</w:t>
      </w:r>
    </w:p>
    <w:p>
      <w:pPr>
        <w:pStyle w:val="4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2540</wp:posOffset>
                </wp:positionV>
                <wp:extent cx="93345" cy="578485"/>
                <wp:effectExtent l="0" t="0" r="1905" b="12065"/>
                <wp:wrapNone/>
                <wp:docPr id="1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578485"/>
                        </a:xfrm>
                        <a:prstGeom prst="rect">
                          <a:avLst/>
                        </a:prstGeom>
                        <a:solidFill>
                          <a:srgbClr val="C9DD0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-6.75pt;margin-top:0.2pt;height:45.55pt;width:7.35pt;z-index:251658240;mso-width-relative:page;mso-height-relative:page;" fillcolor="#C9DD03" filled="t" stroked="f" coordsize="21600,21600" o:gfxdata="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MJA0ltQAAAAFAQAADwAAAAAAAAABACAAAAAiAAAAZHJz&#10;L2Rvd25yZXYueG1sUEsBAhQAFAAAAAgAh07iQBE4sTyWAQAAHQMAAA4AAAAAAAAAAQAgAAAAIwEA&#10;AGRycy9lMm9Eb2MueG1sUEsFBgAAAAAGAAYAWQEAAC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Cs w:val="24"/>
        </w:rPr>
        <w:t>Mahmoud Muhammad SabahAllah</w:t>
      </w:r>
    </w:p>
    <w:p>
      <w:pPr>
        <w:pStyle w:val="15"/>
      </w:pPr>
      <w:r>
        <w:tab/>
      </w:r>
    </w:p>
    <w:p>
      <w:pPr>
        <w:pStyle w:val="6"/>
        <w:spacing w:before="120" w:after="120"/>
        <w:rPr>
          <w:rFonts w:ascii="Verdana" w:hAnsi="Verdana"/>
        </w:rPr>
      </w:pPr>
      <w:r>
        <w:rPr>
          <w:rFonts w:ascii="Verdana" w:hAnsi="Verdana"/>
        </w:rPr>
        <w:t>Summary of Qualifications</w:t>
      </w:r>
    </w:p>
    <w:p>
      <w:pPr>
        <w:pStyle w:val="34"/>
        <w:numPr>
          <w:ilvl w:val="0"/>
          <w:numId w:val="0"/>
        </w:numPr>
        <w:jc w:val="left"/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Senior software developer with experience in developing web based applications written in Angular and Java. I have a solid experience in back end development alongside with a good knowledge in the front end development.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Aware of all the phases of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software development life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 xml:space="preserve">cycle, system </w:t>
      </w:r>
      <w:r>
        <w:rPr>
          <w:rFonts w:hint="default" w:ascii="Verdana" w:hAnsi="Verdana" w:eastAsia="Segoe UI" w:cs="Verdana"/>
          <w:i w:val="0"/>
          <w:spacing w:val="0"/>
          <w:sz w:val="21"/>
          <w:szCs w:val="21"/>
          <w:shd w:val="clear" w:fill="FFFFFF"/>
          <w:lang w:val="en-US"/>
        </w:rPr>
        <w:t>integration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 xml:space="preserve"> and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transformations.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Over the past years I gained a good experience and knowledge that make me a good and dependable developer.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I worked in many transformation and integration projects, developed many application. I'm a fast learner and able to learn new technologies and provide output in a short term. I'm enthusiastic to be up to date with new technologies so i am seeking a position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and </w:t>
      </w:r>
      <w:r>
        <w:rPr>
          <w:rFonts w:hint="default" w:ascii="Verdana" w:hAnsi="Verdana" w:eastAsia="Segoe UI" w:cs="Verdana"/>
          <w:i w:val="0"/>
          <w:spacing w:val="0"/>
          <w:sz w:val="21"/>
          <w:szCs w:val="21"/>
          <w:shd w:val="clear" w:fill="FFFFFF"/>
          <w:lang w:val="en-US"/>
        </w:rPr>
        <w:t>organization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which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challenge, increase and enhance my technical experience.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My experience ranges from but not limited to the following: java, angular6+, typescript, ES6+, spring, spring boot, elastissearch, elastic stack, css3, sass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>, flexbox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 xml:space="preserve">, npm, bootstrap, hibernate, ejp, jpa, jms,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mdb, 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>servlet, jsp, jsf, gwt, rest, soap, quartz, oracle, mysql, git, bitbucket, jira, weblogic, tomcat, maven, junit, mockito, python, linux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>, openam, opendj, eclipse, vsc editor</w:t>
      </w: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</w:rPr>
        <w:t xml:space="preserve"> and more …</w:t>
      </w:r>
      <w:bookmarkStart w:id="0" w:name="_GoBack"/>
      <w:bookmarkEnd w:id="0"/>
    </w:p>
    <w:p/>
    <w:p>
      <w:pPr>
        <w:shd w:val="clear" w:color="auto" w:fill="D9D9D9"/>
        <w:autoSpaceDE w:val="0"/>
        <w:autoSpaceDN w:val="0"/>
        <w:adjustRightInd w:val="0"/>
        <w:ind w:left="0" w:leftChars="0" w:firstLine="0" w:firstLineChars="0"/>
        <w:jc w:val="lowKashida"/>
      </w:pPr>
      <w:r>
        <w:rPr>
          <w:rFonts w:ascii="Arial Black" w:hAnsi="Arial Black"/>
        </w:rPr>
        <w:t>Professional Experience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>
      <w:pPr>
        <w:pStyle w:val="34"/>
        <w:numPr>
          <w:ilvl w:val="0"/>
          <w:numId w:val="0"/>
        </w:numPr>
        <w:jc w:val="left"/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eastAsia="Segoe UI" w:cs="Verdana"/>
          <w:i w:val="0"/>
          <w:caps w:val="0"/>
          <w:spacing w:val="0"/>
          <w:sz w:val="21"/>
          <w:szCs w:val="21"/>
          <w:shd w:val="clear" w:fill="FFFFFF"/>
          <w:lang w:val="en-US"/>
        </w:rPr>
        <w:t>Hereafter my career summary along with some projects which i contributed in.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</w:p>
    <w:tbl>
      <w:tblPr>
        <w:tblStyle w:val="20"/>
        <w:tblW w:w="973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735" w:type="dxa"/>
            <w:shd w:val="clear" w:color="auto" w:fill="00344D"/>
          </w:tcPr>
          <w:p>
            <w:pPr>
              <w:jc w:val="left"/>
              <w:rPr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December 7, 2014 till today</w:t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Different IT Companies Outsourcing to Etisalat Telecommunication</w:t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Verdana" w:hAnsi="Verdana" w:eastAsia="Segoe UI" w:cs="Verdana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Verdana" w:hAnsi="Verdana" w:eastAsia="Segoe UI" w:cs="Verdana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"https://www.etisalat.ae" </w:instrText>
            </w:r>
            <w:r>
              <w:rPr>
                <w:rFonts w:hint="default" w:ascii="Verdana" w:hAnsi="Verdana" w:eastAsia="Segoe UI" w:cs="Verdana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9"/>
                <w:rFonts w:hint="default" w:ascii="Verdana" w:hAnsi="Verdana" w:eastAsia="Segoe UI" w:cs="Verdana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t>etisalat.ae</w:t>
            </w:r>
            <w:r>
              <w:rPr>
                <w:rFonts w:hint="default" w:ascii="Verdana" w:hAnsi="Verdana" w:eastAsia="Segoe UI" w:cs="Verdana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Senior Software Developer</w:t>
            </w:r>
          </w:p>
        </w:tc>
      </w:tr>
    </w:tbl>
    <w:p>
      <w:pPr>
        <w:tabs>
          <w:tab w:val="right" w:pos="180"/>
        </w:tabs>
        <w:autoSpaceDE w:val="0"/>
        <w:autoSpaceDN w:val="0"/>
        <w:adjustRightInd w:val="0"/>
        <w:jc w:val="both"/>
        <w:rPr>
          <w:b/>
          <w:bCs/>
          <w:i w:val="0"/>
          <w:iCs w:val="0"/>
          <w:sz w:val="20"/>
          <w:szCs w:val="20"/>
          <w:u w:val="single"/>
          <w:lang w:val="en-US"/>
        </w:rPr>
      </w:pPr>
    </w:p>
    <w:p>
      <w:pPr>
        <w:rPr>
          <w:b/>
          <w:bCs/>
          <w:i w:val="0"/>
          <w:iCs w:val="0"/>
          <w:sz w:val="20"/>
          <w:szCs w:val="20"/>
          <w:u w:val="none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  <w:lang w:val="en-US"/>
        </w:rPr>
        <w:t>COMS (Customer Order Management System)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Etisalat main application to provision and activate customer order including mobile and fixed line service activation, subscription, migration, cessation…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a back-end application receiving the request from different channels then fulfilling and orchestration the order to different systems until service is activated in the network.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>
        <w:rPr>
          <w:rFonts w:hint="default"/>
          <w:sz w:val="20"/>
          <w:szCs w:val="20"/>
          <w:lang w:val="en-US"/>
        </w:rPr>
        <w:t xml:space="preserve">’m a part of the development team along with participating in </w:t>
      </w:r>
      <w:r>
        <w:rPr>
          <w:sz w:val="20"/>
          <w:szCs w:val="20"/>
          <w:lang w:val="en-US"/>
        </w:rPr>
        <w:t>requirement gathering, assist in analyzing, implementing and testing the system.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Java, EJB, JPA, MDB, JAXB, SOAP, Oracle &amp; Weblogic.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COMS Admin (Old Version)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UI Administration application for COMS system. It</w:t>
      </w:r>
      <w:r>
        <w:rPr>
          <w:rFonts w:hint="default"/>
          <w:sz w:val="20"/>
          <w:szCs w:val="20"/>
          <w:lang w:val="en-US"/>
        </w:rPr>
        <w:t>’s being used by operation team</w:t>
      </w:r>
      <w:r>
        <w:rPr>
          <w:sz w:val="20"/>
          <w:szCs w:val="20"/>
          <w:lang w:val="en-US"/>
        </w:rPr>
        <w:t xml:space="preserve"> to track customer order and troubleshot order issues.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Java, Prime Faces, EJB, JPA, Oracle &amp; Weblogic.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COMS Admin (New Version)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UI Administration application for COMS system. It</w:t>
      </w:r>
      <w:r>
        <w:rPr>
          <w:rFonts w:hint="default"/>
          <w:sz w:val="20"/>
          <w:szCs w:val="20"/>
          <w:lang w:val="en-US"/>
        </w:rPr>
        <w:t>’s being used by operation team</w:t>
      </w:r>
      <w:r>
        <w:rPr>
          <w:sz w:val="20"/>
          <w:szCs w:val="20"/>
          <w:lang w:val="en-US"/>
        </w:rPr>
        <w:t xml:space="preserve"> to track customer order and troubleshot order issues. Revamped with a nice UI and added new features using Angular6.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Java, Spring, Hibernate, Angular, REST &amp; JWT.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COMS Scheduler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Application to schedule future customer orders like package renewal, migration, cessation or service to be executed in a daily basis.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Java, Quartz API, JAXB, SOAP, Oracle &amp; Weblogic.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Order Inquiry API</w:t>
      </w:r>
    </w:p>
    <w:p>
      <w:pPr>
        <w:rPr>
          <w:rFonts w:hint="default"/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 xml:space="preserve">In house simple middleware app for </w:t>
      </w:r>
      <w:r>
        <w:rPr>
          <w:rFonts w:hint="default"/>
          <w:sz w:val="20"/>
          <w:szCs w:val="20"/>
          <w:lang w:val="en-US"/>
        </w:rPr>
        <w:t>gathering, wrapping and transforming the data information into different formats and exposing it to different external systems.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Java, XSLT, XML Parser, EJB, JPA, SOAP, Oracle &amp; Weblogic.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Log Monitoring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Monitor COMS application logs in order to investigate and analyze issues, it</w:t>
      </w:r>
      <w:r>
        <w:rPr>
          <w:rFonts w:hint="default"/>
          <w:sz w:val="20"/>
          <w:szCs w:val="20"/>
          <w:lang w:val="en-US"/>
        </w:rPr>
        <w:t xml:space="preserve">’s used </w:t>
      </w:r>
      <w:r>
        <w:rPr>
          <w:sz w:val="20"/>
          <w:szCs w:val="20"/>
          <w:lang w:val="en-US"/>
        </w:rPr>
        <w:t>by development and operation team to monitor logs and exceptions.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Senior Software</w:t>
      </w:r>
      <w:r>
        <w:rPr>
          <w:sz w:val="20"/>
          <w:szCs w:val="20"/>
        </w:rPr>
        <w:t xml:space="preserve"> Developer</w:t>
      </w:r>
      <w:r>
        <w:rPr>
          <w:sz w:val="20"/>
          <w:szCs w:val="20"/>
          <w:lang w:val="en-US"/>
        </w:rPr>
        <w:t>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ELK stack, Java.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>
      <w:pPr>
        <w:tabs>
          <w:tab w:val="right" w:pos="180"/>
        </w:tabs>
        <w:autoSpaceDE w:val="0"/>
        <w:autoSpaceDN w:val="0"/>
        <w:adjustRightInd w:val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BeSpoke</w:t>
      </w:r>
    </w:p>
    <w:p>
      <w:pPr>
        <w:tabs>
          <w:tab w:val="right" w:pos="180"/>
        </w:tabs>
        <w:autoSpaceDE w:val="0"/>
        <w:autoSpaceDN w:val="0"/>
        <w:adjustRightInd w:val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  <w:t>Description</w:t>
      </w:r>
      <w:r>
        <w:rPr>
          <w:rFonts w:hint="default"/>
          <w:sz w:val="20"/>
          <w:szCs w:val="20"/>
          <w:lang w:val="en-US"/>
        </w:rPr>
        <w:t>: Offer configuration application to reduce the time taken to configure the offers in different systems.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  <w:t>Contribution</w:t>
      </w:r>
      <w:r>
        <w:rPr>
          <w:rFonts w:hint="default"/>
          <w:sz w:val="20"/>
          <w:szCs w:val="20"/>
          <w:lang w:val="en-US"/>
        </w:rPr>
        <w:t xml:space="preserve">: Senior </w:t>
      </w:r>
      <w:r>
        <w:rPr>
          <w:sz w:val="20"/>
          <w:szCs w:val="20"/>
          <w:lang w:val="en-US"/>
        </w:rPr>
        <w:t>Software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Developer.</w:t>
      </w:r>
    </w:p>
    <w:p>
      <w:pPr>
        <w:tabs>
          <w:tab w:val="right" w:pos="180"/>
        </w:tabs>
        <w:autoSpaceDE w:val="0"/>
        <w:autoSpaceDN w:val="0"/>
        <w:adjustRightInd w:val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u w:val="none"/>
          <w:lang w:val="en-US"/>
        </w:rPr>
        <w:t>Technical and Skills:</w:t>
      </w:r>
      <w:r>
        <w:rPr>
          <w:rFonts w:hint="default"/>
          <w:sz w:val="20"/>
          <w:szCs w:val="20"/>
          <w:lang w:val="en-US"/>
        </w:rPr>
        <w:t xml:space="preserve"> EJB, JPA, Prime Faces.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</w:p>
    <w:tbl>
      <w:tblPr>
        <w:tblStyle w:val="20"/>
        <w:tblW w:w="973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735" w:type="dxa"/>
            <w:shd w:val="clear" w:color="auto" w:fill="00344D"/>
          </w:tcPr>
          <w:p>
            <w:pPr>
              <w:jc w:val="left"/>
              <w:rPr>
                <w:b/>
                <w:bCs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October 1, 2012 to October 30, 2014</w:t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sz w:val="20"/>
                <w:szCs w:val="20"/>
              </w:rPr>
              <w:t>SiliconExpert Technologies</w:t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Verdana" w:hAnsi="Verdana" w:eastAsia="Segoe UI" w:cs="Verdana"/>
                <w:i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"https://www.siliconexpert.com" </w:instrText>
            </w:r>
            <w:r>
              <w:rPr>
                <w:rFonts w:hint="default" w:ascii="Verdana" w:hAnsi="Verdana" w:eastAsia="Segoe UI" w:cs="Verdana"/>
                <w:i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19"/>
                <w:rFonts w:hint="default" w:ascii="Verdana" w:hAnsi="Verdana" w:eastAsia="Segoe UI" w:cs="Verdana"/>
                <w:i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t>siliconexpert.com</w:t>
            </w:r>
            <w:r>
              <w:rPr>
                <w:rFonts w:hint="default" w:ascii="Verdana" w:hAnsi="Verdana" w:eastAsia="Segoe UI" w:cs="Verdana"/>
                <w:i w:val="0"/>
                <w:caps w:val="0"/>
                <w:color w:val="FFFFFF" w:themeColor="background1"/>
                <w:spacing w:val="0"/>
                <w:sz w:val="21"/>
                <w:szCs w:val="21"/>
                <w:u w:val="none"/>
                <w:shd w:val="clear" w:fill="FFFFFF"/>
                <w:lang w:val="en-US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pStyle w:val="34"/>
              <w:numPr>
                <w:ilvl w:val="0"/>
                <w:numId w:val="0"/>
              </w:numPr>
              <w:jc w:val="center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egoe UI" w:cs="Verdana"/>
                <w:i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>J2EE Developer</w:t>
            </w:r>
          </w:p>
        </w:tc>
      </w:tr>
    </w:tbl>
    <w:p>
      <w:pPr>
        <w:rPr>
          <w:sz w:val="20"/>
          <w:szCs w:val="20"/>
          <w:rtl/>
          <w:lang w:val="en-US" w:bidi="ar-EG"/>
        </w:rPr>
      </w:pPr>
    </w:p>
    <w:p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Arrow </w:t>
      </w:r>
      <w:r>
        <w:rPr>
          <w:b/>
          <w:bCs/>
        </w:rPr>
        <w:t xml:space="preserve">Admin </w:t>
      </w:r>
      <w:r>
        <w:rPr>
          <w:b/>
          <w:bCs/>
          <w:lang w:val="en-US"/>
        </w:rPr>
        <w:t>A</w:t>
      </w:r>
      <w:r>
        <w:rPr>
          <w:b/>
          <w:bCs/>
        </w:rPr>
        <w:t>pplication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u w:val="none"/>
        </w:rPr>
        <w:t>Description</w:t>
      </w:r>
      <w:r>
        <w:rPr>
          <w:sz w:val="20"/>
          <w:szCs w:val="20"/>
        </w:rPr>
        <w:t>: Working in developing the admin application for parts.arrow.com "World's largest electronic parts company", which enables admin user to control users and assign and delete permissions</w:t>
      </w:r>
      <w:r>
        <w:rPr>
          <w:sz w:val="20"/>
          <w:szCs w:val="20"/>
          <w:lang w:val="en-US"/>
        </w:rPr>
        <w:t xml:space="preserve"> and rules</w:t>
      </w:r>
      <w:r>
        <w:rPr>
          <w:sz w:val="20"/>
          <w:szCs w:val="20"/>
        </w:rPr>
        <w:t xml:space="preserve"> from users, I was responsible for developing GUI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</w:rPr>
        <w:t>the business layer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for more than 75% of the application.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>: J2EE Developer</w:t>
      </w:r>
      <w:r>
        <w:rPr>
          <w:sz w:val="20"/>
          <w:szCs w:val="20"/>
          <w:lang w:val="en-US"/>
        </w:rPr>
        <w:t>.</w:t>
      </w:r>
    </w:p>
    <w:p>
      <w:pPr>
        <w:rPr>
          <w:sz w:val="20"/>
          <w:szCs w:val="20"/>
          <w:rtl/>
          <w:lang w:val="en-US" w:bidi="ar-EG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>: Java, Hibernate, GWT UIbinder &amp; MySQL</w:t>
      </w:r>
      <w:r>
        <w:rPr>
          <w:sz w:val="20"/>
          <w:szCs w:val="20"/>
          <w:lang w:val="en-US"/>
        </w:rPr>
        <w:t>.</w:t>
      </w:r>
    </w:p>
    <w:p>
      <w:pPr>
        <w:rPr>
          <w:sz w:val="20"/>
          <w:szCs w:val="20"/>
          <w:rtl/>
          <w:lang w:bidi="ar-EG"/>
        </w:rPr>
      </w:pPr>
    </w:p>
    <w:p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>Arrow Logging System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pplication</w:t>
      </w:r>
      <w:r>
        <w:rPr>
          <w:sz w:val="20"/>
          <w:szCs w:val="20"/>
          <w:lang w:val="en-US"/>
        </w:rPr>
        <w:t xml:space="preserve"> to</w:t>
      </w:r>
      <w:r>
        <w:rPr>
          <w:sz w:val="20"/>
          <w:szCs w:val="20"/>
        </w:rPr>
        <w:t xml:space="preserve"> track user behavior </w:t>
      </w:r>
      <w:r>
        <w:rPr>
          <w:sz w:val="20"/>
          <w:szCs w:val="20"/>
          <w:lang w:val="en-US"/>
        </w:rPr>
        <w:t xml:space="preserve">and activities while visiting the site </w:t>
      </w:r>
      <w:r>
        <w:rPr>
          <w:sz w:val="20"/>
          <w:szCs w:val="20"/>
        </w:rPr>
        <w:t xml:space="preserve">and log all </w:t>
      </w:r>
      <w:r>
        <w:rPr>
          <w:sz w:val="20"/>
          <w:szCs w:val="20"/>
          <w:lang w:val="en-US"/>
        </w:rPr>
        <w:t xml:space="preserve">of these </w:t>
      </w:r>
      <w:r>
        <w:rPr>
          <w:sz w:val="20"/>
          <w:szCs w:val="20"/>
        </w:rPr>
        <w:t xml:space="preserve">activities </w:t>
      </w:r>
      <w:r>
        <w:rPr>
          <w:sz w:val="20"/>
          <w:szCs w:val="20"/>
          <w:lang w:val="en-US"/>
        </w:rPr>
        <w:t xml:space="preserve">into NoSQL </w:t>
      </w:r>
      <w:r>
        <w:rPr>
          <w:sz w:val="20"/>
          <w:szCs w:val="20"/>
        </w:rPr>
        <w:t>database</w:t>
      </w:r>
      <w:r>
        <w:rPr>
          <w:sz w:val="20"/>
          <w:szCs w:val="20"/>
          <w:lang w:val="en-US"/>
        </w:rPr>
        <w:t xml:space="preserve"> (hbase) in order </w:t>
      </w:r>
      <w:r>
        <w:rPr>
          <w:sz w:val="20"/>
          <w:szCs w:val="20"/>
        </w:rPr>
        <w:t>for all cloud applications to make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</w:t>
      </w:r>
      <w:r>
        <w:rPr>
          <w:sz w:val="20"/>
          <w:szCs w:val="20"/>
        </w:rPr>
        <w:t>usiness intelligence</w:t>
      </w:r>
      <w:r>
        <w:rPr>
          <w:sz w:val="20"/>
          <w:szCs w:val="20"/>
          <w:lang w:val="en-US"/>
        </w:rPr>
        <w:t xml:space="preserve"> and generate reports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We used </w:t>
      </w:r>
      <w:r>
        <w:rPr>
          <w:sz w:val="20"/>
          <w:szCs w:val="20"/>
          <w:lang w:val="en-US"/>
        </w:rPr>
        <w:t xml:space="preserve">NoSQL </w:t>
      </w:r>
      <w:r>
        <w:rPr>
          <w:sz w:val="20"/>
          <w:szCs w:val="20"/>
        </w:rPr>
        <w:t>database (hbase) and a log aggregator (Apache Flume).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 was responsible for creating the log client that enables </w:t>
      </w:r>
      <w:r>
        <w:rPr>
          <w:sz w:val="20"/>
          <w:szCs w:val="20"/>
          <w:lang w:val="en-US"/>
        </w:rPr>
        <w:t xml:space="preserve">front end </w:t>
      </w:r>
      <w:r>
        <w:rPr>
          <w:sz w:val="20"/>
          <w:szCs w:val="20"/>
        </w:rPr>
        <w:t>applications to log user activities.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u w:val="none"/>
        </w:rPr>
        <w:t>Contribution</w:t>
      </w:r>
      <w:r>
        <w:rPr>
          <w:sz w:val="20"/>
          <w:szCs w:val="20"/>
        </w:rPr>
        <w:t>: J2EE Developer.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Java</w:t>
      </w:r>
      <w:r>
        <w:rPr>
          <w:sz w:val="20"/>
          <w:szCs w:val="20"/>
        </w:rPr>
        <w:t xml:space="preserve">, Apache Flume, </w:t>
      </w:r>
      <w:r>
        <w:rPr>
          <w:sz w:val="20"/>
          <w:szCs w:val="20"/>
          <w:lang w:val="en-US"/>
        </w:rPr>
        <w:t xml:space="preserve">NoSQL &amp; </w:t>
      </w:r>
      <w:r>
        <w:rPr>
          <w:sz w:val="20"/>
          <w:szCs w:val="20"/>
        </w:rPr>
        <w:t>Apache hbase.</w:t>
      </w:r>
    </w:p>
    <w:p>
      <w:pPr>
        <w:rPr>
          <w:sz w:val="20"/>
          <w:szCs w:val="20"/>
          <w:lang w:bidi="ar-EG"/>
        </w:rPr>
      </w:pPr>
    </w:p>
    <w:p>
      <w:pPr>
        <w:rPr>
          <w:b/>
          <w:bCs/>
          <w:lang w:bidi="ar-EG"/>
        </w:rPr>
      </w:pPr>
      <w:r>
        <w:rPr>
          <w:b/>
          <w:bCs/>
          <w:lang w:bidi="ar-EG"/>
        </w:rPr>
        <w:t>Silicon IPC</w:t>
      </w:r>
    </w:p>
    <w:p>
      <w:pPr>
        <w:rPr>
          <w:b/>
          <w:bCs/>
          <w:sz w:val="20"/>
          <w:szCs w:val="20"/>
          <w:rtl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Requirement</w:t>
      </w:r>
      <w:r>
        <w:rPr>
          <w:sz w:val="20"/>
          <w:szCs w:val="20"/>
        </w:rPr>
        <w:t xml:space="preserve"> to export chemical data for electronic parts </w:t>
      </w:r>
      <w:r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n-US"/>
        </w:rPr>
        <w:t xml:space="preserve">format </w:t>
      </w:r>
      <w:r>
        <w:rPr>
          <w:sz w:val="20"/>
          <w:szCs w:val="20"/>
        </w:rPr>
        <w:t>in a specific structure, and these data depends on a huge strangely cases, so we decided to write PL/SQL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and use EJB to retrieve data using recursion. 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Contribution</w:t>
      </w:r>
      <w:r>
        <w:rPr>
          <w:sz w:val="20"/>
          <w:szCs w:val="20"/>
        </w:rPr>
        <w:t>: J2EE Developer.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 xml:space="preserve">Java, </w:t>
      </w:r>
      <w:r>
        <w:rPr>
          <w:sz w:val="20"/>
          <w:szCs w:val="20"/>
        </w:rPr>
        <w:t>EJB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SQL, PL/SQL, Recursion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and XML.</w:t>
      </w:r>
    </w:p>
    <w:p>
      <w:pPr>
        <w:rPr>
          <w:b/>
          <w:bCs/>
          <w:sz w:val="20"/>
          <w:szCs w:val="20"/>
          <w:lang w:bidi="ar-EG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</w:rPr>
        <w:t>Silicon Usage Report</w:t>
      </w:r>
    </w:p>
    <w:p>
      <w:pPr>
        <w:rPr>
          <w:b/>
          <w:bCs/>
          <w:sz w:val="20"/>
          <w:szCs w:val="20"/>
          <w:rtl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Description</w:t>
      </w:r>
      <w:r>
        <w:rPr>
          <w:sz w:val="20"/>
          <w:szCs w:val="20"/>
        </w:rPr>
        <w:t xml:space="preserve">: Application </w:t>
      </w:r>
      <w:r>
        <w:rPr>
          <w:sz w:val="20"/>
          <w:szCs w:val="20"/>
          <w:lang w:val="en-US"/>
        </w:rPr>
        <w:t xml:space="preserve">to generate </w:t>
      </w:r>
      <w:r>
        <w:rPr>
          <w:sz w:val="20"/>
          <w:szCs w:val="20"/>
        </w:rPr>
        <w:t>online statistics report and</w:t>
      </w:r>
      <w:r>
        <w:rPr>
          <w:sz w:val="20"/>
          <w:szCs w:val="20"/>
          <w:lang w:val="en-US"/>
        </w:rPr>
        <w:t xml:space="preserve"> usage</w:t>
      </w:r>
      <w:r>
        <w:rPr>
          <w:sz w:val="20"/>
          <w:szCs w:val="20"/>
        </w:rPr>
        <w:t xml:space="preserve"> graphs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  <w:lang w:val="en-US"/>
        </w:rPr>
        <w:t xml:space="preserve">customer </w:t>
      </w:r>
      <w:r>
        <w:rPr>
          <w:sz w:val="20"/>
          <w:szCs w:val="20"/>
        </w:rPr>
        <w:t>including all his activities and his usage on the site.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Contribution</w:t>
      </w:r>
      <w:r>
        <w:rPr>
          <w:sz w:val="20"/>
          <w:szCs w:val="20"/>
        </w:rPr>
        <w:t>: J2EE Developer.</w:t>
      </w:r>
    </w:p>
    <w:p>
      <w:pPr>
        <w:rPr>
          <w:sz w:val="20"/>
          <w:szCs w:val="20"/>
          <w:rtl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Java</w:t>
      </w:r>
      <w:r>
        <w:rPr>
          <w:sz w:val="20"/>
          <w:szCs w:val="20"/>
        </w:rPr>
        <w:t>, EJB, Excel Builder POI</w:t>
      </w:r>
      <w:r>
        <w:rPr>
          <w:sz w:val="20"/>
          <w:szCs w:val="20"/>
          <w:lang w:val="en-US"/>
        </w:rPr>
        <w:t xml:space="preserve"> and</w:t>
      </w:r>
      <w:r>
        <w:rPr>
          <w:sz w:val="20"/>
          <w:szCs w:val="20"/>
        </w:rPr>
        <w:t xml:space="preserve"> Google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mage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harts.</w:t>
      </w:r>
    </w:p>
    <w:p>
      <w:pPr>
        <w:rPr>
          <w:sz w:val="20"/>
          <w:szCs w:val="20"/>
          <w:rtl/>
          <w:lang w:bidi="ar-EG"/>
        </w:rPr>
      </w:pPr>
    </w:p>
    <w:p>
      <w:pPr>
        <w:bidi/>
        <w:jc w:val="right"/>
        <w:rPr>
          <w:b/>
          <w:bCs/>
        </w:rPr>
      </w:pPr>
      <w:r>
        <w:rPr>
          <w:b/>
          <w:bCs/>
        </w:rPr>
        <w:t>Silicon User Management</w:t>
      </w:r>
    </w:p>
    <w:p>
      <w:pPr>
        <w:bidi/>
        <w:jc w:val="right"/>
        <w:rPr>
          <w:b/>
          <w:bCs/>
          <w:sz w:val="20"/>
          <w:szCs w:val="20"/>
          <w:rtl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Description</w:t>
      </w:r>
      <w:r>
        <w:rPr>
          <w:sz w:val="20"/>
          <w:szCs w:val="20"/>
        </w:rPr>
        <w:t>: Develop authentication and authorization module for cloud applications using single sign-on software (OpenAM  with  OpenDJ) and get user profile.</w:t>
      </w:r>
    </w:p>
    <w:p>
      <w:pPr>
        <w:rPr>
          <w:sz w:val="20"/>
          <w:szCs w:val="20"/>
          <w:lang w:val="en-US"/>
        </w:rPr>
      </w:pPr>
      <w:r>
        <w:rPr>
          <w:b/>
          <w:bCs/>
          <w:i w:val="0"/>
          <w:iCs w:val="0"/>
          <w:sz w:val="20"/>
          <w:szCs w:val="20"/>
        </w:rPr>
        <w:t>Contribution</w:t>
      </w:r>
      <w:r>
        <w:rPr>
          <w:sz w:val="20"/>
          <w:szCs w:val="20"/>
        </w:rPr>
        <w:t>: J2EE Developer</w:t>
      </w:r>
      <w:r>
        <w:rPr>
          <w:sz w:val="20"/>
          <w:szCs w:val="20"/>
          <w:lang w:val="en-US"/>
        </w:rPr>
        <w:t>.</w:t>
      </w:r>
    </w:p>
    <w:p>
      <w:pPr>
        <w:bidi/>
        <w:jc w:val="right"/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JavaEE</w:t>
      </w:r>
      <w:r>
        <w:rPr>
          <w:sz w:val="20"/>
          <w:szCs w:val="20"/>
        </w:rPr>
        <w:t>, Filter, Servlets, Spring, OpenAM, OpenDJ, RESTful web service, hibernate, jSON.</w:t>
      </w:r>
    </w:p>
    <w:p>
      <w:pPr>
        <w:rPr>
          <w:b/>
          <w:bCs/>
          <w:sz w:val="20"/>
          <w:szCs w:val="20"/>
          <w:lang w:bidi="ar-EG"/>
        </w:rPr>
      </w:pPr>
    </w:p>
    <w:p>
      <w:pPr>
        <w:rPr>
          <w:b/>
          <w:bCs/>
        </w:rPr>
      </w:pPr>
      <w:r>
        <w:rPr>
          <w:b/>
          <w:bCs/>
        </w:rPr>
        <w:t>Silicon Admin Application</w:t>
      </w:r>
    </w:p>
    <w:p>
      <w:pPr>
        <w:rPr>
          <w:b/>
          <w:bCs/>
          <w:sz w:val="20"/>
          <w:szCs w:val="20"/>
          <w:rtl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Description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dmin application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which enables admin user to control users and assign and delete permissions</w:t>
      </w:r>
      <w:r>
        <w:rPr>
          <w:sz w:val="20"/>
          <w:szCs w:val="20"/>
          <w:lang w:val="en-US"/>
        </w:rPr>
        <w:t xml:space="preserve"> and rules.</w:t>
      </w:r>
      <w:r>
        <w:rPr>
          <w:sz w:val="20"/>
          <w:szCs w:val="20"/>
        </w:rPr>
        <w:t xml:space="preserve"> I was responsible for developing the business layer and GUI </w:t>
      </w:r>
    </w:p>
    <w:p>
      <w:pPr>
        <w:rPr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Contribution</w:t>
      </w:r>
      <w:r>
        <w:rPr>
          <w:sz w:val="20"/>
          <w:szCs w:val="20"/>
        </w:rPr>
        <w:t>: J2EE Developer</w:t>
      </w:r>
    </w:p>
    <w:p>
      <w:pPr>
        <w:bidi/>
        <w:jc w:val="right"/>
        <w:rPr>
          <w:b/>
          <w:bCs/>
          <w:lang w:bidi="ar-EG"/>
        </w:rPr>
      </w:pPr>
      <w:r>
        <w:rPr>
          <w:b/>
          <w:bCs/>
          <w:i w:val="0"/>
          <w:iCs w:val="0"/>
          <w:sz w:val="20"/>
          <w:szCs w:val="20"/>
        </w:rPr>
        <w:t>Technical and Skills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Java2EE, Spring</w:t>
      </w:r>
      <w:r>
        <w:rPr>
          <w:sz w:val="20"/>
          <w:szCs w:val="20"/>
          <w:lang w:bidi="ar-EG"/>
        </w:rPr>
        <w:t>,</w:t>
      </w:r>
      <w:r>
        <w:rPr>
          <w:sz w:val="20"/>
          <w:szCs w:val="20"/>
        </w:rPr>
        <w:t xml:space="preserve"> GWT UIbinder with MVP design pattern, JSP, Servlet, Hibernate and RESTful web service.</w:t>
      </w:r>
    </w:p>
    <w:p>
      <w:pPr>
        <w:tabs>
          <w:tab w:val="right" w:pos="1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shd w:val="clear" w:color="auto" w:fill="D9D9D9"/>
        <w:autoSpaceDE w:val="0"/>
        <w:autoSpaceDN w:val="0"/>
        <w:adjustRightInd w:val="0"/>
        <w:ind w:left="0"/>
        <w:jc w:val="lowKashida"/>
        <w:rPr>
          <w:sz w:val="20"/>
          <w:szCs w:val="20"/>
        </w:rPr>
      </w:pPr>
      <w:r>
        <w:rPr>
          <w:rFonts w:ascii="Arial Black" w:hAnsi="Arial Black"/>
          <w:sz w:val="26"/>
          <w:szCs w:val="26"/>
        </w:rPr>
        <w:t>Education</w:t>
      </w:r>
    </w:p>
    <w:p>
      <w:pPr>
        <w:numPr>
          <w:ilvl w:val="0"/>
          <w:numId w:val="0"/>
        </w:numPr>
        <w:tabs>
          <w:tab w:val="right" w:pos="180"/>
        </w:tabs>
        <w:autoSpaceDE w:val="0"/>
        <w:autoSpaceDN w:val="0"/>
        <w:adjustRightInd w:val="0"/>
        <w:ind w:left="-187" w:leftChars="0"/>
        <w:jc w:val="lowKashida"/>
      </w:pPr>
    </w:p>
    <w:p>
      <w:pPr>
        <w:numPr>
          <w:ilvl w:val="0"/>
          <w:numId w:val="9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</w:pPr>
      <w:r>
        <w:rPr>
          <w:rFonts w:cs="Tahoma"/>
          <w:b/>
          <w:bCs/>
          <w:sz w:val="20"/>
          <w:szCs w:val="18"/>
        </w:rPr>
        <w:t>University</w:t>
      </w:r>
      <w:r>
        <w:rPr>
          <w:rFonts w:cs="Tahoma"/>
          <w:b w:val="0"/>
          <w:bCs w:val="0"/>
          <w:sz w:val="20"/>
          <w:szCs w:val="18"/>
        </w:rPr>
        <w:t>:</w:t>
      </w:r>
      <w:r>
        <w:rPr>
          <w:rFonts w:cs="Tahoma"/>
          <w:b/>
          <w:bCs/>
          <w:sz w:val="20"/>
          <w:szCs w:val="18"/>
        </w:rPr>
        <w:t xml:space="preserve"> </w:t>
      </w:r>
      <w:r>
        <w:rPr>
          <w:rFonts w:cs="Tahoma"/>
          <w:sz w:val="20"/>
          <w:szCs w:val="20"/>
        </w:rPr>
        <w:t>Mansoura</w:t>
      </w:r>
      <w:r>
        <w:t xml:space="preserve"> </w:t>
      </w:r>
      <w:r>
        <w:rPr>
          <w:sz w:val="20"/>
          <w:szCs w:val="20"/>
        </w:rPr>
        <w:t>University</w:t>
      </w:r>
      <w:r>
        <w:rPr>
          <w:sz w:val="20"/>
          <w:szCs w:val="20"/>
          <w:lang w:val="en-US"/>
        </w:rPr>
        <w:t>, Egypt</w:t>
      </w:r>
      <w:r>
        <w:t>.</w:t>
      </w:r>
    </w:p>
    <w:p>
      <w:pPr>
        <w:numPr>
          <w:ilvl w:val="0"/>
          <w:numId w:val="9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  <w:rPr>
          <w:sz w:val="20"/>
          <w:szCs w:val="20"/>
        </w:rPr>
      </w:pPr>
      <w:r>
        <w:rPr>
          <w:rFonts w:cs="Tahoma"/>
          <w:b/>
          <w:bCs/>
          <w:sz w:val="20"/>
          <w:szCs w:val="18"/>
        </w:rPr>
        <w:t>Faculty</w:t>
      </w:r>
      <w:r>
        <w:rPr>
          <w:b w:val="0"/>
          <w:bCs w:val="0"/>
          <w:lang w:val="en-US"/>
        </w:rPr>
        <w:t>:</w:t>
      </w:r>
      <w:r>
        <w:rPr>
          <w:lang w:val="en-US"/>
        </w:rPr>
        <w:t xml:space="preserve"> </w:t>
      </w:r>
      <w:r>
        <w:rPr>
          <w:sz w:val="20"/>
          <w:szCs w:val="20"/>
        </w:rPr>
        <w:t>Computer Science and Information System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9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  <w:rPr>
          <w:rFonts w:ascii="Arial" w:hAnsi="Arial" w:cs="Arial"/>
          <w:b/>
          <w:bCs/>
          <w:lang w:val="en-US"/>
        </w:rPr>
      </w:pPr>
      <w:r>
        <w:rPr>
          <w:rFonts w:cs="Tahoma"/>
          <w:b/>
          <w:bCs/>
          <w:sz w:val="20"/>
          <w:szCs w:val="18"/>
        </w:rPr>
        <w:t>Majo</w:t>
      </w:r>
      <w:r>
        <w:rPr>
          <w:rFonts w:cs="Tahoma"/>
          <w:b/>
          <w:bCs/>
          <w:sz w:val="20"/>
          <w:szCs w:val="18"/>
          <w:lang w:val="en-US"/>
        </w:rPr>
        <w:t>r</w:t>
      </w:r>
      <w:r>
        <w:rPr>
          <w:rFonts w:cs="Tahoma"/>
          <w:b w:val="0"/>
          <w:bCs w:val="0"/>
          <w:sz w:val="20"/>
          <w:szCs w:val="18"/>
        </w:rPr>
        <w:t>:</w:t>
      </w:r>
      <w:r>
        <w:t xml:space="preserve"> </w:t>
      </w:r>
      <w:r>
        <w:rPr>
          <w:sz w:val="20"/>
          <w:szCs w:val="20"/>
        </w:rPr>
        <w:t>Computer Science.</w:t>
      </w:r>
    </w:p>
    <w:p>
      <w:pPr>
        <w:numPr>
          <w:ilvl w:val="0"/>
          <w:numId w:val="9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</w:pPr>
      <w:r>
        <w:rPr>
          <w:b/>
          <w:bCs/>
          <w:sz w:val="20"/>
          <w:szCs w:val="20"/>
          <w:lang w:val="en-US"/>
        </w:rPr>
        <w:t>Degrees</w:t>
      </w:r>
      <w:r>
        <w:rPr>
          <w:sz w:val="20"/>
          <w:szCs w:val="20"/>
          <w:lang w:val="en-US"/>
        </w:rPr>
        <w:t xml:space="preserve">: </w:t>
      </w:r>
    </w:p>
    <w:p>
      <w:pPr>
        <w:numPr>
          <w:ilvl w:val="1"/>
          <w:numId w:val="9"/>
        </w:numPr>
        <w:tabs>
          <w:tab w:val="right" w:pos="180"/>
          <w:tab w:val="left" w:pos="720"/>
          <w:tab w:val="clear" w:pos="1440"/>
        </w:tabs>
        <w:autoSpaceDE w:val="0"/>
        <w:autoSpaceDN w:val="0"/>
        <w:adjustRightInd w:val="0"/>
        <w:ind w:left="1440" w:leftChars="0" w:hanging="360" w:firstLineChars="0"/>
        <w:jc w:val="lowKashida"/>
      </w:pPr>
      <w:r>
        <w:rPr>
          <w:sz w:val="20"/>
          <w:szCs w:val="20"/>
          <w:lang w:val="en-US"/>
        </w:rPr>
        <w:t xml:space="preserve">High Studies Diploma, 2012. </w:t>
      </w:r>
    </w:p>
    <w:p>
      <w:pPr>
        <w:numPr>
          <w:ilvl w:val="1"/>
          <w:numId w:val="9"/>
        </w:numPr>
        <w:tabs>
          <w:tab w:val="right" w:pos="180"/>
          <w:tab w:val="left" w:pos="720"/>
          <w:tab w:val="clear" w:pos="1440"/>
        </w:tabs>
        <w:autoSpaceDE w:val="0"/>
        <w:autoSpaceDN w:val="0"/>
        <w:adjustRightInd w:val="0"/>
        <w:ind w:left="1440" w:leftChars="0" w:hanging="360" w:firstLineChars="0"/>
        <w:jc w:val="lowKashida"/>
      </w:pPr>
      <w:r>
        <w:rPr>
          <w:sz w:val="20"/>
          <w:szCs w:val="20"/>
          <w:lang w:val="en-US"/>
        </w:rPr>
        <w:t>Bachelor Degree, 2008.</w:t>
      </w:r>
    </w:p>
    <w:p>
      <w:pPr>
        <w:numPr>
          <w:ilvl w:val="0"/>
          <w:numId w:val="0"/>
        </w:numPr>
        <w:tabs>
          <w:tab w:val="right" w:pos="180"/>
          <w:tab w:val="left" w:pos="720"/>
        </w:tabs>
        <w:autoSpaceDE w:val="0"/>
        <w:autoSpaceDN w:val="0"/>
        <w:adjustRightInd w:val="0"/>
        <w:jc w:val="lowKashida"/>
      </w:pPr>
    </w:p>
    <w:p>
      <w:pPr>
        <w:shd w:val="clear" w:color="auto" w:fill="D9D9D9"/>
        <w:autoSpaceDE w:val="0"/>
        <w:autoSpaceDN w:val="0"/>
        <w:adjustRightInd w:val="0"/>
        <w:ind w:left="0"/>
        <w:jc w:val="lowKashida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Language Skills</w:t>
      </w:r>
    </w:p>
    <w:p>
      <w:pPr>
        <w:rPr>
          <w:rFonts w:ascii="Arial" w:hAnsi="Arial" w:cs="Arial"/>
          <w:b/>
          <w:bCs/>
        </w:rPr>
      </w:pPr>
    </w:p>
    <w:p>
      <w:pPr>
        <w:pStyle w:val="39"/>
        <w:numPr>
          <w:ilvl w:val="0"/>
          <w:numId w:val="10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</w:pPr>
      <w:r>
        <w:rPr>
          <w:b/>
          <w:bCs/>
        </w:rPr>
        <w:t>Arabic</w:t>
      </w:r>
      <w:r>
        <w:t xml:space="preserve">: </w:t>
      </w:r>
      <w:r>
        <w:rPr>
          <w:sz w:val="20"/>
          <w:szCs w:val="20"/>
        </w:rPr>
        <w:t>Mather tongue, native speaker</w:t>
      </w:r>
      <w:r>
        <w:t>.</w:t>
      </w:r>
    </w:p>
    <w:p>
      <w:pPr>
        <w:pStyle w:val="39"/>
        <w:numPr>
          <w:ilvl w:val="0"/>
          <w:numId w:val="10"/>
        </w:numPr>
        <w:tabs>
          <w:tab w:val="right" w:pos="180"/>
        </w:tabs>
        <w:autoSpaceDE w:val="0"/>
        <w:autoSpaceDN w:val="0"/>
        <w:adjustRightInd w:val="0"/>
        <w:ind w:left="0" w:firstLine="0"/>
        <w:jc w:val="lowKashida"/>
      </w:pPr>
      <w:r>
        <w:rPr>
          <w:b/>
          <w:bCs/>
        </w:rPr>
        <w:t>English</w:t>
      </w:r>
      <w:r>
        <w:t xml:space="preserve">: </w:t>
      </w:r>
      <w:r>
        <w:rPr>
          <w:sz w:val="20"/>
          <w:szCs w:val="20"/>
        </w:rPr>
        <w:t>Very Good (Reading, Writing, Speaking).</w:t>
      </w:r>
    </w:p>
    <w:p>
      <w:pPr>
        <w:tabs>
          <w:tab w:val="right" w:pos="180"/>
        </w:tabs>
        <w:autoSpaceDE w:val="0"/>
        <w:autoSpaceDN w:val="0"/>
        <w:adjustRightInd w:val="0"/>
        <w:jc w:val="lowKashida"/>
      </w:pPr>
    </w:p>
    <w:p>
      <w:pPr>
        <w:shd w:val="clear" w:color="auto" w:fill="D9D9D9"/>
        <w:autoSpaceDE w:val="0"/>
        <w:autoSpaceDN w:val="0"/>
        <w:adjustRightInd w:val="0"/>
        <w:ind w:left="0"/>
        <w:jc w:val="lowKashida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Interests</w:t>
      </w:r>
    </w:p>
    <w:p>
      <w:pPr>
        <w:pStyle w:val="39"/>
        <w:ind w:left="0" w:leftChars="0" w:firstLine="0" w:firstLineChars="0"/>
        <w:rPr>
          <w:rFonts w:cs="Arial"/>
        </w:rPr>
      </w:pPr>
    </w:p>
    <w:p>
      <w:pPr>
        <w:pStyle w:val="39"/>
        <w:numPr>
          <w:ilvl w:val="0"/>
          <w:numId w:val="11"/>
        </w:numPr>
        <w:tabs>
          <w:tab w:val="right" w:pos="180"/>
        </w:tabs>
        <w:autoSpaceDE w:val="0"/>
        <w:autoSpaceDN w:val="0"/>
        <w:adjustRightInd w:val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Old Taekwondo player (Dan 1 Black Belt)</w:t>
      </w:r>
    </w:p>
    <w:p>
      <w:pPr>
        <w:pStyle w:val="39"/>
        <w:numPr>
          <w:ilvl w:val="0"/>
          <w:numId w:val="11"/>
        </w:numPr>
        <w:tabs>
          <w:tab w:val="right" w:pos="180"/>
        </w:tabs>
        <w:autoSpaceDE w:val="0"/>
        <w:autoSpaceDN w:val="0"/>
        <w:adjustRightInd w:val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Swimming</w:t>
      </w:r>
    </w:p>
    <w:p>
      <w:pPr>
        <w:pStyle w:val="39"/>
        <w:numPr>
          <w:ilvl w:val="0"/>
          <w:numId w:val="11"/>
        </w:numPr>
        <w:tabs>
          <w:tab w:val="right" w:pos="180"/>
        </w:tabs>
        <w:autoSpaceDE w:val="0"/>
        <w:autoSpaceDN w:val="0"/>
        <w:adjustRightInd w:val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Travelling</w:t>
      </w:r>
    </w:p>
    <w:sectPr>
      <w:headerReference r:id="rId4" w:type="first"/>
      <w:footerReference r:id="rId5" w:type="first"/>
      <w:headerReference r:id="rId3" w:type="even"/>
      <w:pgSz w:w="11909" w:h="16834"/>
      <w:pgMar w:top="1440" w:right="1080" w:bottom="1440" w:left="1080" w:header="720" w:footer="86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000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b/>
      </w:rPr>
    </w:pPr>
  </w:p>
  <w:p>
    <w:pPr>
      <w:pStyle w:val="14"/>
      <w:ind w:right="316"/>
      <w:jc w:val="left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97"/>
    <w:multiLevelType w:val="multilevel"/>
    <w:tmpl w:val="09966597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D0B0DB8"/>
    <w:multiLevelType w:val="multilevel"/>
    <w:tmpl w:val="0D0B0DB8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">
    <w:nsid w:val="18FB02EE"/>
    <w:multiLevelType w:val="multilevel"/>
    <w:tmpl w:val="18FB02E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6D27323"/>
    <w:multiLevelType w:val="multilevel"/>
    <w:tmpl w:val="26D27323"/>
    <w:lvl w:ilvl="0" w:tentative="0">
      <w:start w:val="1"/>
      <w:numFmt w:val="bullet"/>
      <w:pStyle w:val="29"/>
      <w:lvlText w:val=""/>
      <w:lvlJc w:val="left"/>
      <w:pPr>
        <w:tabs>
          <w:tab w:val="left" w:pos="360"/>
        </w:tabs>
        <w:ind w:left="1080" w:hanging="360"/>
      </w:pPr>
      <w:rPr>
        <w:rFonts w:hint="default" w:ascii="Symbol" w:hAnsi="Symbol"/>
        <w:color w:val="auto"/>
        <w:sz w:val="22"/>
      </w:rPr>
    </w:lvl>
    <w:lvl w:ilvl="1" w:tentative="0">
      <w:start w:val="1"/>
      <w:numFmt w:val="decimal"/>
      <w:lvlText w:val="%1.%2"/>
      <w:lvlJc w:val="left"/>
      <w:pPr>
        <w:tabs>
          <w:tab w:val="left" w:pos="-1440"/>
        </w:tabs>
        <w:ind w:left="-864" w:hanging="576"/>
      </w:pPr>
      <w:rPr>
        <w:rFonts w:hint="default" w:ascii="Arial Bold" w:hAnsi="Arial Bold"/>
        <w:b/>
        <w:i w:val="0"/>
        <w:color w:val="0F3A69"/>
        <w:sz w:val="36"/>
        <w:szCs w:val="36"/>
      </w:rPr>
    </w:lvl>
    <w:lvl w:ilvl="2" w:tentative="0">
      <w:start w:val="1"/>
      <w:numFmt w:val="decimal"/>
      <w:lvlText w:val="%1.%2.%3"/>
      <w:lvlJc w:val="left"/>
      <w:pPr>
        <w:tabs>
          <w:tab w:val="left" w:pos="-1440"/>
        </w:tabs>
        <w:ind w:left="-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-1440"/>
        </w:tabs>
        <w:ind w:left="-576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-1440"/>
        </w:tabs>
        <w:ind w:left="-432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-1440"/>
        </w:tabs>
        <w:ind w:left="-288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-1440"/>
        </w:tabs>
        <w:ind w:left="-144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1440"/>
        </w:tabs>
        <w:ind w:left="144" w:hanging="1584"/>
      </w:pPr>
      <w:rPr>
        <w:rFonts w:hint="default"/>
      </w:rPr>
    </w:lvl>
  </w:abstractNum>
  <w:abstractNum w:abstractNumId="4">
    <w:nsid w:val="3FB13D92"/>
    <w:multiLevelType w:val="multilevel"/>
    <w:tmpl w:val="3FB13D92"/>
    <w:lvl w:ilvl="0" w:tentative="0">
      <w:start w:val="1"/>
      <w:numFmt w:val="bullet"/>
      <w:pStyle w:val="31"/>
      <w:lvlText w:val=""/>
      <w:lvlJc w:val="left"/>
      <w:pPr>
        <w:tabs>
          <w:tab w:val="left" w:pos="360"/>
        </w:tabs>
        <w:ind w:left="1080" w:hanging="360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-1440"/>
        </w:tabs>
        <w:ind w:left="-864" w:hanging="576"/>
      </w:pPr>
      <w:rPr>
        <w:rFonts w:hint="default" w:ascii="Arial Bold" w:hAnsi="Arial Bold"/>
        <w:b/>
        <w:i w:val="0"/>
        <w:color w:val="0F3A69"/>
        <w:sz w:val="36"/>
        <w:szCs w:val="36"/>
      </w:rPr>
    </w:lvl>
    <w:lvl w:ilvl="2" w:tentative="0">
      <w:start w:val="1"/>
      <w:numFmt w:val="decimal"/>
      <w:lvlText w:val="%1.%2.%3"/>
      <w:lvlJc w:val="left"/>
      <w:pPr>
        <w:tabs>
          <w:tab w:val="left" w:pos="-1440"/>
        </w:tabs>
        <w:ind w:left="-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-1440"/>
        </w:tabs>
        <w:ind w:left="-576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-1440"/>
        </w:tabs>
        <w:ind w:left="-432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-1440"/>
        </w:tabs>
        <w:ind w:left="-288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-1440"/>
        </w:tabs>
        <w:ind w:left="-144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1440"/>
        </w:tabs>
        <w:ind w:left="144" w:hanging="1584"/>
      </w:pPr>
      <w:rPr>
        <w:rFonts w:hint="default"/>
      </w:rPr>
    </w:lvl>
  </w:abstractNum>
  <w:abstractNum w:abstractNumId="5">
    <w:nsid w:val="49725CC0"/>
    <w:multiLevelType w:val="multilevel"/>
    <w:tmpl w:val="49725CC0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right="720" w:hanging="360"/>
      </w:pPr>
      <w:rPr>
        <w:rFonts w:hint="default" w:ascii="Wingdings" w:hAnsi="Wingdings"/>
      </w:rPr>
    </w:lvl>
    <w:lvl w:ilvl="1" w:tentative="0">
      <w:start w:val="1"/>
      <w:numFmt w:val="bullet"/>
      <w:pStyle w:val="37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color w:val="auto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righ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righ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righ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righ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righ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6">
    <w:nsid w:val="64AE454C"/>
    <w:multiLevelType w:val="multilevel"/>
    <w:tmpl w:val="64AE454C"/>
    <w:lvl w:ilvl="0" w:tentative="0">
      <w:start w:val="1"/>
      <w:numFmt w:val="bullet"/>
      <w:pStyle w:val="3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8B07D00"/>
    <w:multiLevelType w:val="multilevel"/>
    <w:tmpl w:val="68B07D00"/>
    <w:lvl w:ilvl="0" w:tentative="0">
      <w:start w:val="1"/>
      <w:numFmt w:val="bullet"/>
      <w:pStyle w:val="26"/>
      <w:lvlText w:val="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8">
    <w:nsid w:val="72A032C7"/>
    <w:multiLevelType w:val="multilevel"/>
    <w:tmpl w:val="72A032C7"/>
    <w:lvl w:ilvl="0" w:tentative="0">
      <w:start w:val="1"/>
      <w:numFmt w:val="bullet"/>
      <w:pStyle w:val="34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5410A35"/>
    <w:multiLevelType w:val="multilevel"/>
    <w:tmpl w:val="75410A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62834A9"/>
    <w:multiLevelType w:val="multilevel"/>
    <w:tmpl w:val="762834A9"/>
    <w:lvl w:ilvl="0" w:tentative="0">
      <w:start w:val="1"/>
      <w:numFmt w:val="bullet"/>
      <w:pStyle w:val="30"/>
      <w:lvlText w:val=""/>
      <w:lvlJc w:val="left"/>
      <w:pPr>
        <w:tabs>
          <w:tab w:val="left" w:pos="360"/>
        </w:tabs>
        <w:ind w:left="1080" w:hanging="360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-1440"/>
        </w:tabs>
        <w:ind w:left="-864" w:hanging="576"/>
      </w:pPr>
      <w:rPr>
        <w:rFonts w:hint="default" w:ascii="Arial Bold" w:hAnsi="Arial Bold"/>
        <w:b/>
        <w:i w:val="0"/>
        <w:color w:val="0F3A69"/>
        <w:sz w:val="36"/>
        <w:szCs w:val="36"/>
      </w:rPr>
    </w:lvl>
    <w:lvl w:ilvl="2" w:tentative="0">
      <w:start w:val="1"/>
      <w:numFmt w:val="decimal"/>
      <w:lvlText w:val="%1.%2.%3"/>
      <w:lvlJc w:val="left"/>
      <w:pPr>
        <w:tabs>
          <w:tab w:val="left" w:pos="-1440"/>
        </w:tabs>
        <w:ind w:left="-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-1440"/>
        </w:tabs>
        <w:ind w:left="-576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-1440"/>
        </w:tabs>
        <w:ind w:left="-432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-1440"/>
        </w:tabs>
        <w:ind w:left="-288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-1440"/>
        </w:tabs>
        <w:ind w:left="-144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1440"/>
        </w:tabs>
        <w:ind w:left="144" w:hanging="1584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AF"/>
    <w:rsid w:val="0000207B"/>
    <w:rsid w:val="000032F3"/>
    <w:rsid w:val="00005B9A"/>
    <w:rsid w:val="000311AF"/>
    <w:rsid w:val="0003320A"/>
    <w:rsid w:val="00036124"/>
    <w:rsid w:val="0004261A"/>
    <w:rsid w:val="00045B3F"/>
    <w:rsid w:val="00054137"/>
    <w:rsid w:val="00054E04"/>
    <w:rsid w:val="00056CCB"/>
    <w:rsid w:val="00056EC5"/>
    <w:rsid w:val="00062F98"/>
    <w:rsid w:val="00064561"/>
    <w:rsid w:val="0006485F"/>
    <w:rsid w:val="00072715"/>
    <w:rsid w:val="00073BD5"/>
    <w:rsid w:val="00076DFD"/>
    <w:rsid w:val="0007761D"/>
    <w:rsid w:val="000A33BD"/>
    <w:rsid w:val="000B1A79"/>
    <w:rsid w:val="000B4521"/>
    <w:rsid w:val="000B48BA"/>
    <w:rsid w:val="000B5128"/>
    <w:rsid w:val="000C03B6"/>
    <w:rsid w:val="000C0D01"/>
    <w:rsid w:val="000C4AF0"/>
    <w:rsid w:val="000D0923"/>
    <w:rsid w:val="000F4854"/>
    <w:rsid w:val="001064C7"/>
    <w:rsid w:val="0011447E"/>
    <w:rsid w:val="00122E10"/>
    <w:rsid w:val="00134E48"/>
    <w:rsid w:val="00137708"/>
    <w:rsid w:val="00142155"/>
    <w:rsid w:val="00144785"/>
    <w:rsid w:val="0014625A"/>
    <w:rsid w:val="00150C8D"/>
    <w:rsid w:val="00173F65"/>
    <w:rsid w:val="0017605F"/>
    <w:rsid w:val="00183E48"/>
    <w:rsid w:val="001A1336"/>
    <w:rsid w:val="001B03BB"/>
    <w:rsid w:val="001B0DA1"/>
    <w:rsid w:val="001B4A3C"/>
    <w:rsid w:val="001C7EF3"/>
    <w:rsid w:val="001E0B72"/>
    <w:rsid w:val="001E2C0F"/>
    <w:rsid w:val="001E3817"/>
    <w:rsid w:val="001E6382"/>
    <w:rsid w:val="001E75A8"/>
    <w:rsid w:val="001F0D92"/>
    <w:rsid w:val="001F4ED6"/>
    <w:rsid w:val="00217970"/>
    <w:rsid w:val="00226D79"/>
    <w:rsid w:val="00240A0B"/>
    <w:rsid w:val="0025084C"/>
    <w:rsid w:val="0025232F"/>
    <w:rsid w:val="00253A77"/>
    <w:rsid w:val="00254F55"/>
    <w:rsid w:val="00263A5D"/>
    <w:rsid w:val="00264CA9"/>
    <w:rsid w:val="00272A2E"/>
    <w:rsid w:val="002737D5"/>
    <w:rsid w:val="00287C5F"/>
    <w:rsid w:val="00291E38"/>
    <w:rsid w:val="002929BB"/>
    <w:rsid w:val="0029490B"/>
    <w:rsid w:val="002B38D1"/>
    <w:rsid w:val="002B5FB2"/>
    <w:rsid w:val="002C2DD0"/>
    <w:rsid w:val="002D5FF1"/>
    <w:rsid w:val="002E45AA"/>
    <w:rsid w:val="002E73A5"/>
    <w:rsid w:val="002F026D"/>
    <w:rsid w:val="00307A38"/>
    <w:rsid w:val="003121D1"/>
    <w:rsid w:val="00317868"/>
    <w:rsid w:val="00322CB1"/>
    <w:rsid w:val="003247DC"/>
    <w:rsid w:val="003357DE"/>
    <w:rsid w:val="00346941"/>
    <w:rsid w:val="00361306"/>
    <w:rsid w:val="003745C7"/>
    <w:rsid w:val="0038409C"/>
    <w:rsid w:val="00385A89"/>
    <w:rsid w:val="00386C47"/>
    <w:rsid w:val="00387181"/>
    <w:rsid w:val="00391C48"/>
    <w:rsid w:val="00394FF2"/>
    <w:rsid w:val="003A139C"/>
    <w:rsid w:val="003B7A54"/>
    <w:rsid w:val="003C42BD"/>
    <w:rsid w:val="003C66B1"/>
    <w:rsid w:val="003C7A38"/>
    <w:rsid w:val="003D6DD9"/>
    <w:rsid w:val="0040019B"/>
    <w:rsid w:val="0040543B"/>
    <w:rsid w:val="0041228F"/>
    <w:rsid w:val="004133AC"/>
    <w:rsid w:val="00413DA3"/>
    <w:rsid w:val="00414631"/>
    <w:rsid w:val="00417C11"/>
    <w:rsid w:val="00445E3A"/>
    <w:rsid w:val="00477BFB"/>
    <w:rsid w:val="004925CC"/>
    <w:rsid w:val="00495159"/>
    <w:rsid w:val="004A4B59"/>
    <w:rsid w:val="004C097B"/>
    <w:rsid w:val="004C1AD6"/>
    <w:rsid w:val="004D07E1"/>
    <w:rsid w:val="004D70AC"/>
    <w:rsid w:val="004E4E78"/>
    <w:rsid w:val="004E6A94"/>
    <w:rsid w:val="004E6EF2"/>
    <w:rsid w:val="004F44A7"/>
    <w:rsid w:val="005025F8"/>
    <w:rsid w:val="005221B3"/>
    <w:rsid w:val="00530A43"/>
    <w:rsid w:val="005552F7"/>
    <w:rsid w:val="00575C15"/>
    <w:rsid w:val="00580A66"/>
    <w:rsid w:val="005904BD"/>
    <w:rsid w:val="00592630"/>
    <w:rsid w:val="00596B34"/>
    <w:rsid w:val="005A2A10"/>
    <w:rsid w:val="005A5AD2"/>
    <w:rsid w:val="005A6D70"/>
    <w:rsid w:val="005A7197"/>
    <w:rsid w:val="005A756E"/>
    <w:rsid w:val="005C1F5F"/>
    <w:rsid w:val="005C554E"/>
    <w:rsid w:val="005D3862"/>
    <w:rsid w:val="005F6E0E"/>
    <w:rsid w:val="00601ED2"/>
    <w:rsid w:val="00616312"/>
    <w:rsid w:val="00624653"/>
    <w:rsid w:val="00624A6C"/>
    <w:rsid w:val="00627E17"/>
    <w:rsid w:val="00631401"/>
    <w:rsid w:val="00644635"/>
    <w:rsid w:val="006547BE"/>
    <w:rsid w:val="006647F0"/>
    <w:rsid w:val="00671560"/>
    <w:rsid w:val="00672BB5"/>
    <w:rsid w:val="00676C8E"/>
    <w:rsid w:val="0068150E"/>
    <w:rsid w:val="00684DE6"/>
    <w:rsid w:val="006960BA"/>
    <w:rsid w:val="006A57BB"/>
    <w:rsid w:val="006A72B0"/>
    <w:rsid w:val="006B62FC"/>
    <w:rsid w:val="006C7209"/>
    <w:rsid w:val="006C7A01"/>
    <w:rsid w:val="006E55BE"/>
    <w:rsid w:val="006F116F"/>
    <w:rsid w:val="006F29E3"/>
    <w:rsid w:val="007010F9"/>
    <w:rsid w:val="00702851"/>
    <w:rsid w:val="00703D8C"/>
    <w:rsid w:val="007070FC"/>
    <w:rsid w:val="00717B81"/>
    <w:rsid w:val="00742E00"/>
    <w:rsid w:val="00752DFD"/>
    <w:rsid w:val="00760E39"/>
    <w:rsid w:val="00765229"/>
    <w:rsid w:val="007912B5"/>
    <w:rsid w:val="007B517F"/>
    <w:rsid w:val="007C0A00"/>
    <w:rsid w:val="007C408A"/>
    <w:rsid w:val="007C4201"/>
    <w:rsid w:val="007D1228"/>
    <w:rsid w:val="007D55D7"/>
    <w:rsid w:val="007E0BBD"/>
    <w:rsid w:val="007E3B86"/>
    <w:rsid w:val="007E6B08"/>
    <w:rsid w:val="007E77A6"/>
    <w:rsid w:val="007F6F22"/>
    <w:rsid w:val="007F742F"/>
    <w:rsid w:val="0080006B"/>
    <w:rsid w:val="0081081B"/>
    <w:rsid w:val="00855B47"/>
    <w:rsid w:val="008562D0"/>
    <w:rsid w:val="00856535"/>
    <w:rsid w:val="0086012E"/>
    <w:rsid w:val="00866906"/>
    <w:rsid w:val="008749DF"/>
    <w:rsid w:val="00883EB8"/>
    <w:rsid w:val="00893BFF"/>
    <w:rsid w:val="00895201"/>
    <w:rsid w:val="008B615E"/>
    <w:rsid w:val="008D363B"/>
    <w:rsid w:val="008D397D"/>
    <w:rsid w:val="008F3817"/>
    <w:rsid w:val="009060A9"/>
    <w:rsid w:val="00907081"/>
    <w:rsid w:val="00910BB9"/>
    <w:rsid w:val="0091114B"/>
    <w:rsid w:val="00952ACF"/>
    <w:rsid w:val="009600EE"/>
    <w:rsid w:val="00967414"/>
    <w:rsid w:val="00973222"/>
    <w:rsid w:val="00993278"/>
    <w:rsid w:val="009A238E"/>
    <w:rsid w:val="009B4763"/>
    <w:rsid w:val="009D3BC8"/>
    <w:rsid w:val="009E18D8"/>
    <w:rsid w:val="009E3578"/>
    <w:rsid w:val="009E7D25"/>
    <w:rsid w:val="009F7872"/>
    <w:rsid w:val="00A00F35"/>
    <w:rsid w:val="00A04235"/>
    <w:rsid w:val="00A3068D"/>
    <w:rsid w:val="00A45A28"/>
    <w:rsid w:val="00A5161A"/>
    <w:rsid w:val="00A55CF0"/>
    <w:rsid w:val="00A56B32"/>
    <w:rsid w:val="00A6530B"/>
    <w:rsid w:val="00A703E5"/>
    <w:rsid w:val="00A73B9C"/>
    <w:rsid w:val="00A900A6"/>
    <w:rsid w:val="00A90DFD"/>
    <w:rsid w:val="00A94CEB"/>
    <w:rsid w:val="00A95FF6"/>
    <w:rsid w:val="00A96EA4"/>
    <w:rsid w:val="00A9758D"/>
    <w:rsid w:val="00A978B7"/>
    <w:rsid w:val="00AB2D06"/>
    <w:rsid w:val="00AB35F5"/>
    <w:rsid w:val="00AB485D"/>
    <w:rsid w:val="00AB4934"/>
    <w:rsid w:val="00AB524F"/>
    <w:rsid w:val="00AB7819"/>
    <w:rsid w:val="00AC00F8"/>
    <w:rsid w:val="00AC2FB6"/>
    <w:rsid w:val="00AD448F"/>
    <w:rsid w:val="00AD6175"/>
    <w:rsid w:val="00AD747C"/>
    <w:rsid w:val="00AE22A7"/>
    <w:rsid w:val="00AE5AEB"/>
    <w:rsid w:val="00AE7D00"/>
    <w:rsid w:val="00AF3FE0"/>
    <w:rsid w:val="00AF6C6C"/>
    <w:rsid w:val="00AF7E35"/>
    <w:rsid w:val="00B04F96"/>
    <w:rsid w:val="00B1071A"/>
    <w:rsid w:val="00B2185B"/>
    <w:rsid w:val="00B242F5"/>
    <w:rsid w:val="00B25933"/>
    <w:rsid w:val="00B34342"/>
    <w:rsid w:val="00B356C2"/>
    <w:rsid w:val="00B430E7"/>
    <w:rsid w:val="00B5066F"/>
    <w:rsid w:val="00B508BF"/>
    <w:rsid w:val="00B54408"/>
    <w:rsid w:val="00B61C87"/>
    <w:rsid w:val="00B66073"/>
    <w:rsid w:val="00B727A3"/>
    <w:rsid w:val="00B744D7"/>
    <w:rsid w:val="00B830B4"/>
    <w:rsid w:val="00B84D46"/>
    <w:rsid w:val="00B85200"/>
    <w:rsid w:val="00B86793"/>
    <w:rsid w:val="00B97A2D"/>
    <w:rsid w:val="00BC0BDA"/>
    <w:rsid w:val="00BC4347"/>
    <w:rsid w:val="00BC7D5F"/>
    <w:rsid w:val="00BD2DC0"/>
    <w:rsid w:val="00BD5341"/>
    <w:rsid w:val="00BD589F"/>
    <w:rsid w:val="00BD5AD0"/>
    <w:rsid w:val="00BD608B"/>
    <w:rsid w:val="00BE2210"/>
    <w:rsid w:val="00BE7FA9"/>
    <w:rsid w:val="00BF67E0"/>
    <w:rsid w:val="00C14E67"/>
    <w:rsid w:val="00C20BE4"/>
    <w:rsid w:val="00C32289"/>
    <w:rsid w:val="00C32EBF"/>
    <w:rsid w:val="00C3587C"/>
    <w:rsid w:val="00C366D8"/>
    <w:rsid w:val="00C36B2C"/>
    <w:rsid w:val="00C408DF"/>
    <w:rsid w:val="00C44A57"/>
    <w:rsid w:val="00C5795C"/>
    <w:rsid w:val="00C65965"/>
    <w:rsid w:val="00C66432"/>
    <w:rsid w:val="00C674AB"/>
    <w:rsid w:val="00C70350"/>
    <w:rsid w:val="00C77A8A"/>
    <w:rsid w:val="00C83F55"/>
    <w:rsid w:val="00C970C5"/>
    <w:rsid w:val="00CA260A"/>
    <w:rsid w:val="00CC0853"/>
    <w:rsid w:val="00CC7F5E"/>
    <w:rsid w:val="00CD05E1"/>
    <w:rsid w:val="00CD0FF3"/>
    <w:rsid w:val="00CF1406"/>
    <w:rsid w:val="00CF23AD"/>
    <w:rsid w:val="00CF3DD9"/>
    <w:rsid w:val="00CF5461"/>
    <w:rsid w:val="00D0179C"/>
    <w:rsid w:val="00D10CE5"/>
    <w:rsid w:val="00D15477"/>
    <w:rsid w:val="00D31552"/>
    <w:rsid w:val="00D36758"/>
    <w:rsid w:val="00D5270E"/>
    <w:rsid w:val="00D53656"/>
    <w:rsid w:val="00D55E34"/>
    <w:rsid w:val="00D74258"/>
    <w:rsid w:val="00D74A9D"/>
    <w:rsid w:val="00D92944"/>
    <w:rsid w:val="00D92E79"/>
    <w:rsid w:val="00D9420C"/>
    <w:rsid w:val="00D9673B"/>
    <w:rsid w:val="00DA4131"/>
    <w:rsid w:val="00DA6AF5"/>
    <w:rsid w:val="00DB62C9"/>
    <w:rsid w:val="00DC357C"/>
    <w:rsid w:val="00DE1D8E"/>
    <w:rsid w:val="00DE374E"/>
    <w:rsid w:val="00DF6774"/>
    <w:rsid w:val="00E0404F"/>
    <w:rsid w:val="00E043C7"/>
    <w:rsid w:val="00E05278"/>
    <w:rsid w:val="00E13F8C"/>
    <w:rsid w:val="00E14498"/>
    <w:rsid w:val="00E27530"/>
    <w:rsid w:val="00E43E03"/>
    <w:rsid w:val="00E47348"/>
    <w:rsid w:val="00E53B08"/>
    <w:rsid w:val="00E54D3E"/>
    <w:rsid w:val="00E569AD"/>
    <w:rsid w:val="00E57480"/>
    <w:rsid w:val="00E62180"/>
    <w:rsid w:val="00E6307E"/>
    <w:rsid w:val="00E669A0"/>
    <w:rsid w:val="00E72139"/>
    <w:rsid w:val="00E84B5B"/>
    <w:rsid w:val="00E94C5C"/>
    <w:rsid w:val="00EA54EB"/>
    <w:rsid w:val="00EA7D7A"/>
    <w:rsid w:val="00EB045F"/>
    <w:rsid w:val="00EB4AD6"/>
    <w:rsid w:val="00EB59E4"/>
    <w:rsid w:val="00ED0508"/>
    <w:rsid w:val="00EE5850"/>
    <w:rsid w:val="00EF02DC"/>
    <w:rsid w:val="00EF3653"/>
    <w:rsid w:val="00EF4681"/>
    <w:rsid w:val="00EF79E2"/>
    <w:rsid w:val="00F009B5"/>
    <w:rsid w:val="00F00F01"/>
    <w:rsid w:val="00F02CAC"/>
    <w:rsid w:val="00F148F8"/>
    <w:rsid w:val="00F343E7"/>
    <w:rsid w:val="00F47232"/>
    <w:rsid w:val="00F7145D"/>
    <w:rsid w:val="00F93072"/>
    <w:rsid w:val="00FA1365"/>
    <w:rsid w:val="00FA75A3"/>
    <w:rsid w:val="00FB5C2D"/>
    <w:rsid w:val="00FB70A1"/>
    <w:rsid w:val="00FC0A6C"/>
    <w:rsid w:val="00FD0F8A"/>
    <w:rsid w:val="00FD5B57"/>
    <w:rsid w:val="00FE3BB0"/>
    <w:rsid w:val="0329235D"/>
    <w:rsid w:val="03896548"/>
    <w:rsid w:val="03A36FEC"/>
    <w:rsid w:val="03C21BF8"/>
    <w:rsid w:val="060A405A"/>
    <w:rsid w:val="09561B3B"/>
    <w:rsid w:val="096C3428"/>
    <w:rsid w:val="0B312254"/>
    <w:rsid w:val="0BD57048"/>
    <w:rsid w:val="0C7C73E4"/>
    <w:rsid w:val="0D4317BC"/>
    <w:rsid w:val="0D45771C"/>
    <w:rsid w:val="12320EEA"/>
    <w:rsid w:val="12DF75F4"/>
    <w:rsid w:val="140E20B2"/>
    <w:rsid w:val="163351F2"/>
    <w:rsid w:val="17204D18"/>
    <w:rsid w:val="175943C9"/>
    <w:rsid w:val="17715644"/>
    <w:rsid w:val="1C2A45DD"/>
    <w:rsid w:val="1E8B7A89"/>
    <w:rsid w:val="1ECB01F0"/>
    <w:rsid w:val="20373D83"/>
    <w:rsid w:val="204D0AE2"/>
    <w:rsid w:val="21DD1207"/>
    <w:rsid w:val="22107C96"/>
    <w:rsid w:val="222F362D"/>
    <w:rsid w:val="24A725DF"/>
    <w:rsid w:val="256342B8"/>
    <w:rsid w:val="25FF1ED2"/>
    <w:rsid w:val="27A54A44"/>
    <w:rsid w:val="2B6B0A57"/>
    <w:rsid w:val="2C396ECD"/>
    <w:rsid w:val="2D345E71"/>
    <w:rsid w:val="2E803464"/>
    <w:rsid w:val="2E927022"/>
    <w:rsid w:val="2EB248FA"/>
    <w:rsid w:val="2F767C13"/>
    <w:rsid w:val="2FFA3FCC"/>
    <w:rsid w:val="307F2006"/>
    <w:rsid w:val="31606A60"/>
    <w:rsid w:val="33003794"/>
    <w:rsid w:val="33FA7460"/>
    <w:rsid w:val="340F2617"/>
    <w:rsid w:val="39E50736"/>
    <w:rsid w:val="3B942ACB"/>
    <w:rsid w:val="3BA04284"/>
    <w:rsid w:val="3DF57D92"/>
    <w:rsid w:val="3EC53FDB"/>
    <w:rsid w:val="3F525729"/>
    <w:rsid w:val="408C4CB8"/>
    <w:rsid w:val="411D2B57"/>
    <w:rsid w:val="41A92523"/>
    <w:rsid w:val="45DA5FDC"/>
    <w:rsid w:val="46635F3D"/>
    <w:rsid w:val="466D38A1"/>
    <w:rsid w:val="4A773468"/>
    <w:rsid w:val="4B5C2241"/>
    <w:rsid w:val="4E005E61"/>
    <w:rsid w:val="51E519E1"/>
    <w:rsid w:val="51FD3D94"/>
    <w:rsid w:val="52E3447B"/>
    <w:rsid w:val="544862C0"/>
    <w:rsid w:val="54C3466F"/>
    <w:rsid w:val="56040566"/>
    <w:rsid w:val="56555102"/>
    <w:rsid w:val="58B44767"/>
    <w:rsid w:val="5ABE317E"/>
    <w:rsid w:val="5B471DB9"/>
    <w:rsid w:val="5CF958F7"/>
    <w:rsid w:val="5D970942"/>
    <w:rsid w:val="5E4B3E29"/>
    <w:rsid w:val="5ECF4F36"/>
    <w:rsid w:val="60817B7C"/>
    <w:rsid w:val="608A7A3E"/>
    <w:rsid w:val="614E7636"/>
    <w:rsid w:val="635A622B"/>
    <w:rsid w:val="63C307B4"/>
    <w:rsid w:val="657D1819"/>
    <w:rsid w:val="683F2850"/>
    <w:rsid w:val="6A8B58D2"/>
    <w:rsid w:val="6AAA4399"/>
    <w:rsid w:val="6C0B472D"/>
    <w:rsid w:val="6CF16F07"/>
    <w:rsid w:val="6D50581C"/>
    <w:rsid w:val="6E1714B5"/>
    <w:rsid w:val="6E1A72E1"/>
    <w:rsid w:val="6F0E7BE6"/>
    <w:rsid w:val="727A58C9"/>
    <w:rsid w:val="73C513AE"/>
    <w:rsid w:val="73F26F5B"/>
    <w:rsid w:val="76D03BFC"/>
    <w:rsid w:val="780E0C61"/>
    <w:rsid w:val="7D2A6B0C"/>
    <w:rsid w:val="7D3562DE"/>
    <w:rsid w:val="7D4D6486"/>
    <w:rsid w:val="7EB4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Arial Unicode MS" w:cs="Times New Roman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spacing w:before="2400" w:after="1080"/>
      <w:ind w:left="-1152"/>
      <w:outlineLvl w:val="0"/>
    </w:pPr>
    <w:rPr>
      <w:color w:val="00344D"/>
      <w:spacing w:val="-20"/>
      <w:kern w:val="32"/>
      <w:sz w:val="48"/>
      <w:szCs w:val="48"/>
      <w:lang w:eastAsia="zh-CN"/>
    </w:rPr>
  </w:style>
  <w:style w:type="paragraph" w:styleId="4">
    <w:name w:val="heading 2"/>
    <w:basedOn w:val="1"/>
    <w:next w:val="3"/>
    <w:qFormat/>
    <w:uiPriority w:val="0"/>
    <w:pPr>
      <w:keepNext/>
      <w:keepLines/>
      <w:adjustRightInd w:val="0"/>
      <w:snapToGrid w:val="0"/>
      <w:spacing w:after="60"/>
      <w:outlineLvl w:val="1"/>
    </w:pPr>
    <w:rPr>
      <w:color w:val="00344D"/>
      <w:sz w:val="44"/>
      <w:szCs w:val="44"/>
      <w:u w:val="single"/>
    </w:rPr>
  </w:style>
  <w:style w:type="paragraph" w:styleId="5">
    <w:name w:val="heading 3"/>
    <w:basedOn w:val="1"/>
    <w:next w:val="3"/>
    <w:link w:val="22"/>
    <w:qFormat/>
    <w:uiPriority w:val="0"/>
    <w:pPr>
      <w:keepNext/>
      <w:keepLines/>
      <w:tabs>
        <w:tab w:val="left" w:pos="1080"/>
      </w:tabs>
      <w:spacing w:before="60" w:after="120"/>
      <w:outlineLvl w:val="2"/>
    </w:pPr>
    <w:rPr>
      <w:color w:val="00344D"/>
      <w:kern w:val="32"/>
      <w:sz w:val="40"/>
      <w:szCs w:val="40"/>
    </w:rPr>
  </w:style>
  <w:style w:type="paragraph" w:styleId="6">
    <w:name w:val="heading 4"/>
    <w:basedOn w:val="1"/>
    <w:next w:val="3"/>
    <w:qFormat/>
    <w:uiPriority w:val="0"/>
    <w:pPr>
      <w:keepNext/>
      <w:keepLines/>
      <w:tabs>
        <w:tab w:val="left" w:pos="1224"/>
      </w:tabs>
      <w:spacing w:before="60" w:after="60"/>
      <w:outlineLvl w:val="3"/>
    </w:pPr>
    <w:rPr>
      <w:rFonts w:ascii="Trebuchet MS" w:hAnsi="Trebuchet MS"/>
      <w:color w:val="00344D"/>
      <w:kern w:val="44"/>
      <w:sz w:val="36"/>
      <w:szCs w:val="36"/>
    </w:rPr>
  </w:style>
  <w:style w:type="paragraph" w:styleId="7">
    <w:name w:val="heading 5"/>
    <w:basedOn w:val="1"/>
    <w:next w:val="3"/>
    <w:qFormat/>
    <w:uiPriority w:val="0"/>
    <w:pPr>
      <w:keepNext/>
      <w:keepLines/>
      <w:tabs>
        <w:tab w:val="left" w:pos="1368"/>
      </w:tabs>
      <w:spacing w:before="60" w:after="120"/>
      <w:outlineLvl w:val="4"/>
    </w:pPr>
    <w:rPr>
      <w:color w:val="00344D"/>
      <w:kern w:val="18"/>
      <w:sz w:val="32"/>
      <w:szCs w:val="32"/>
    </w:rPr>
  </w:style>
  <w:style w:type="paragraph" w:styleId="8">
    <w:name w:val="heading 6"/>
    <w:basedOn w:val="1"/>
    <w:next w:val="3"/>
    <w:qFormat/>
    <w:uiPriority w:val="0"/>
    <w:pPr>
      <w:keepLines/>
      <w:tabs>
        <w:tab w:val="left" w:pos="1512"/>
      </w:tabs>
      <w:spacing w:before="60" w:after="120"/>
      <w:outlineLvl w:val="5"/>
    </w:pPr>
    <w:rPr>
      <w:smallCaps/>
      <w:color w:val="00344D"/>
      <w:spacing w:val="10"/>
      <w:kern w:val="18"/>
      <w:sz w:val="32"/>
      <w:szCs w:val="32"/>
    </w:rPr>
  </w:style>
  <w:style w:type="paragraph" w:styleId="9">
    <w:name w:val="heading 7"/>
    <w:basedOn w:val="1"/>
    <w:next w:val="3"/>
    <w:qFormat/>
    <w:uiPriority w:val="0"/>
    <w:pPr>
      <w:keepNext/>
      <w:keepLines/>
      <w:tabs>
        <w:tab w:val="left" w:pos="1080"/>
      </w:tabs>
      <w:spacing w:before="60" w:after="120"/>
      <w:outlineLvl w:val="6"/>
    </w:pPr>
    <w:rPr>
      <w:b/>
      <w:color w:val="00344D"/>
      <w:kern w:val="18"/>
      <w:szCs w:val="20"/>
    </w:rPr>
  </w:style>
  <w:style w:type="paragraph" w:styleId="10">
    <w:name w:val="heading 8"/>
    <w:basedOn w:val="1"/>
    <w:next w:val="3"/>
    <w:qFormat/>
    <w:uiPriority w:val="0"/>
    <w:pPr>
      <w:keepNext/>
      <w:keepLines/>
      <w:spacing w:after="60"/>
      <w:outlineLvl w:val="7"/>
    </w:pPr>
    <w:rPr>
      <w:bCs/>
      <w:color w:val="00344D"/>
      <w:kern w:val="18"/>
    </w:rPr>
  </w:style>
  <w:style w:type="paragraph" w:styleId="11">
    <w:name w:val="heading 9"/>
    <w:basedOn w:val="1"/>
    <w:next w:val="3"/>
    <w:qFormat/>
    <w:uiPriority w:val="0"/>
    <w:pPr>
      <w:keepNext/>
      <w:keepLines/>
      <w:tabs>
        <w:tab w:val="left" w:pos="1440"/>
      </w:tabs>
      <w:outlineLvl w:val="8"/>
    </w:pPr>
    <w:rPr>
      <w:bCs/>
      <w:color w:val="00344D"/>
      <w:szCs w:val="20"/>
      <w:u w:val="single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60" w:after="60"/>
    </w:pPr>
    <w:rPr>
      <w:bCs/>
    </w:rPr>
  </w:style>
  <w:style w:type="paragraph" w:styleId="12">
    <w:name w:val="Balloon Text"/>
    <w:basedOn w:val="1"/>
    <w:link w:val="41"/>
    <w:qFormat/>
    <w:uiPriority w:val="0"/>
    <w:rPr>
      <w:rFonts w:ascii="Tahoma" w:hAnsi="Tahoma" w:cs="Tahoma"/>
      <w:sz w:val="16"/>
      <w:szCs w:val="16"/>
    </w:rPr>
  </w:style>
  <w:style w:type="paragraph" w:styleId="13">
    <w:name w:val="Date"/>
    <w:basedOn w:val="1"/>
    <w:next w:val="1"/>
    <w:semiHidden/>
    <w:qFormat/>
    <w:uiPriority w:val="0"/>
  </w:style>
  <w:style w:type="paragraph" w:styleId="14">
    <w:name w:val="footer"/>
    <w:basedOn w:val="1"/>
    <w:qFormat/>
    <w:uiPriority w:val="0"/>
    <w:pPr>
      <w:tabs>
        <w:tab w:val="left" w:pos="-180"/>
        <w:tab w:val="right" w:pos="7920"/>
      </w:tabs>
      <w:spacing w:line="180" w:lineRule="atLeast"/>
      <w:jc w:val="right"/>
    </w:pPr>
    <w:rPr>
      <w:color w:val="808080"/>
      <w:sz w:val="16"/>
      <w:szCs w:val="16"/>
    </w:rPr>
  </w:style>
  <w:style w:type="paragraph" w:styleId="15">
    <w:name w:val="header"/>
    <w:basedOn w:val="1"/>
    <w:qFormat/>
    <w:uiPriority w:val="0"/>
    <w:pPr>
      <w:tabs>
        <w:tab w:val="right" w:pos="7920"/>
      </w:tabs>
    </w:pPr>
    <w:rPr>
      <w:color w:val="808080"/>
      <w:sz w:val="18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18">
    <w:name w:val="FollowedHyperlink"/>
    <w:basedOn w:val="17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table" w:styleId="21">
    <w:name w:val="Table Grid"/>
    <w:basedOn w:val="20"/>
    <w:semiHidden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Heading 3 Char"/>
    <w:basedOn w:val="17"/>
    <w:link w:val="5"/>
    <w:qFormat/>
    <w:uiPriority w:val="0"/>
    <w:rPr>
      <w:rFonts w:ascii="Verdana" w:hAnsi="Verdana" w:eastAsia="Arial Unicode MS"/>
      <w:color w:val="00344D"/>
      <w:kern w:val="32"/>
      <w:sz w:val="40"/>
      <w:szCs w:val="40"/>
      <w:lang w:val="en-US" w:eastAsia="en-US" w:bidi="ar-SA"/>
    </w:rPr>
  </w:style>
  <w:style w:type="paragraph" w:customStyle="1" w:styleId="23">
    <w:name w:val="Table Text"/>
    <w:qFormat/>
    <w:uiPriority w:val="0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Verdana" w:hAnsi="Verdana" w:eastAsia="Arial Unicode MS" w:cs="Times"/>
      <w:color w:val="000000"/>
      <w:sz w:val="22"/>
      <w:szCs w:val="22"/>
      <w:lang w:val="en-US" w:eastAsia="en-US" w:bidi="ar-SA"/>
    </w:rPr>
  </w:style>
  <w:style w:type="paragraph" w:customStyle="1" w:styleId="24">
    <w:name w:val="Table Bullet"/>
    <w:qFormat/>
    <w:uiPriority w:val="0"/>
    <w:pPr>
      <w:numPr>
        <w:ilvl w:val="0"/>
        <w:numId w:val="1"/>
      </w:numPr>
      <w:spacing w:before="60" w:after="60"/>
    </w:pPr>
    <w:rPr>
      <w:rFonts w:ascii="Verdana" w:hAnsi="Verdana" w:eastAsia="Times New Roman" w:cs="Times New Roman"/>
      <w:color w:val="000000"/>
      <w:sz w:val="22"/>
      <w:szCs w:val="22"/>
      <w:lang w:val="en-US" w:eastAsia="en-US" w:bidi="ar-SA"/>
    </w:rPr>
  </w:style>
  <w:style w:type="paragraph" w:customStyle="1" w:styleId="25">
    <w:name w:val="Table Text Bold"/>
    <w:basedOn w:val="1"/>
    <w:semiHidden/>
    <w:qFormat/>
    <w:uiPriority w:val="0"/>
    <w:pPr>
      <w:tabs>
        <w:tab w:val="left" w:pos="1512"/>
        <w:tab w:val="left" w:pos="2172"/>
      </w:tabs>
      <w:spacing w:before="60" w:after="60"/>
    </w:pPr>
    <w:rPr>
      <w:b/>
      <w:sz w:val="18"/>
    </w:rPr>
  </w:style>
  <w:style w:type="paragraph" w:customStyle="1" w:styleId="26">
    <w:name w:val="Table bullet sub"/>
    <w:basedOn w:val="24"/>
    <w:qFormat/>
    <w:uiPriority w:val="0"/>
    <w:pPr>
      <w:numPr>
        <w:numId w:val="2"/>
      </w:numPr>
      <w:tabs>
        <w:tab w:val="left" w:pos="576"/>
      </w:tabs>
      <w:jc w:val="both"/>
    </w:pPr>
  </w:style>
  <w:style w:type="paragraph" w:customStyle="1" w:styleId="27">
    <w:name w:val="Table Text Bold Center"/>
    <w:basedOn w:val="25"/>
    <w:semiHidden/>
    <w:qFormat/>
    <w:uiPriority w:val="0"/>
    <w:pPr>
      <w:jc w:val="center"/>
    </w:pPr>
  </w:style>
  <w:style w:type="paragraph" w:customStyle="1" w:styleId="28">
    <w:name w:val="Table Heading Column"/>
    <w:qFormat/>
    <w:uiPriority w:val="0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Verdana" w:hAnsi="Verdana" w:eastAsia="Arial Unicode MS" w:cs="Times"/>
      <w:b/>
      <w:smallCaps/>
      <w:sz w:val="22"/>
      <w:szCs w:val="22"/>
      <w:lang w:val="en-US" w:eastAsia="en-US" w:bidi="ar-SA"/>
    </w:rPr>
  </w:style>
  <w:style w:type="paragraph" w:customStyle="1" w:styleId="29">
    <w:name w:val="BulletSub 1"/>
    <w:qFormat/>
    <w:uiPriority w:val="0"/>
    <w:pPr>
      <w:numPr>
        <w:ilvl w:val="0"/>
        <w:numId w:val="3"/>
      </w:numPr>
      <w:tabs>
        <w:tab w:val="left" w:pos="1080"/>
      </w:tabs>
    </w:pPr>
    <w:rPr>
      <w:rFonts w:ascii="Verdana" w:hAnsi="Verdana" w:eastAsia="Arial Unicode MS" w:cs="Times New Roman"/>
      <w:color w:val="000000"/>
      <w:lang w:val="en-US" w:eastAsia="en-US" w:bidi="ar-SA"/>
    </w:rPr>
  </w:style>
  <w:style w:type="paragraph" w:customStyle="1" w:styleId="30">
    <w:name w:val="BulletSub 2"/>
    <w:qFormat/>
    <w:uiPriority w:val="0"/>
    <w:pPr>
      <w:numPr>
        <w:ilvl w:val="0"/>
        <w:numId w:val="4"/>
      </w:numPr>
      <w:tabs>
        <w:tab w:val="left" w:pos="1080"/>
        <w:tab w:val="clear" w:pos="360"/>
      </w:tabs>
      <w:spacing w:after="100"/>
    </w:pPr>
    <w:rPr>
      <w:rFonts w:ascii="Verdana" w:hAnsi="Verdana" w:eastAsia="Times New Roman" w:cs="Times New Roman"/>
      <w:color w:val="000000"/>
      <w:szCs w:val="22"/>
      <w:lang w:val="en-US" w:eastAsia="en-US" w:bidi="ar-SA"/>
    </w:rPr>
  </w:style>
  <w:style w:type="paragraph" w:customStyle="1" w:styleId="31">
    <w:name w:val="BulletSub 3"/>
    <w:next w:val="3"/>
    <w:qFormat/>
    <w:uiPriority w:val="0"/>
    <w:pPr>
      <w:numPr>
        <w:ilvl w:val="0"/>
        <w:numId w:val="5"/>
      </w:numPr>
      <w:tabs>
        <w:tab w:val="left" w:pos="1080"/>
        <w:tab w:val="clear" w:pos="360"/>
      </w:tabs>
      <w:spacing w:after="200"/>
    </w:pPr>
    <w:rPr>
      <w:rFonts w:ascii="Verdana" w:hAnsi="Verdana" w:eastAsia="Times New Roman" w:cs="Times New Roman"/>
      <w:color w:val="000000"/>
      <w:szCs w:val="22"/>
      <w:lang w:val="en-US" w:eastAsia="en-US" w:bidi="ar-SA"/>
    </w:rPr>
  </w:style>
  <w:style w:type="paragraph" w:customStyle="1" w:styleId="32">
    <w:name w:val="Bullet 1"/>
    <w:qFormat/>
    <w:uiPriority w:val="0"/>
    <w:pPr>
      <w:numPr>
        <w:ilvl w:val="0"/>
        <w:numId w:val="6"/>
      </w:numPr>
    </w:pPr>
    <w:rPr>
      <w:rFonts w:ascii="Verdana" w:hAnsi="Verdana" w:eastAsia="Arial Unicode MS" w:cs="Times New Roman"/>
      <w:color w:val="000000"/>
      <w:sz w:val="22"/>
      <w:szCs w:val="22"/>
      <w:lang w:val="en-US" w:eastAsia="en-US" w:bidi="ar-SA"/>
    </w:rPr>
  </w:style>
  <w:style w:type="paragraph" w:customStyle="1" w:styleId="33">
    <w:name w:val="Bullet 3"/>
    <w:basedOn w:val="32"/>
    <w:qFormat/>
    <w:uiPriority w:val="0"/>
    <w:pPr>
      <w:spacing w:after="120"/>
    </w:pPr>
  </w:style>
  <w:style w:type="paragraph" w:customStyle="1" w:styleId="34">
    <w:name w:val="Achievement"/>
    <w:basedOn w:val="3"/>
    <w:link w:val="35"/>
    <w:qFormat/>
    <w:uiPriority w:val="0"/>
    <w:pPr>
      <w:numPr>
        <w:ilvl w:val="0"/>
        <w:numId w:val="7"/>
      </w:numPr>
      <w:spacing w:before="0" w:line="220" w:lineRule="atLeast"/>
      <w:jc w:val="both"/>
    </w:pPr>
    <w:rPr>
      <w:rFonts w:ascii="Arial" w:hAnsi="Arial" w:eastAsia="Times New Roman"/>
      <w:bCs w:val="0"/>
      <w:color w:val="auto"/>
      <w:spacing w:val="-5"/>
      <w:sz w:val="20"/>
      <w:szCs w:val="20"/>
    </w:rPr>
  </w:style>
  <w:style w:type="character" w:customStyle="1" w:styleId="35">
    <w:name w:val="Achievement Char"/>
    <w:basedOn w:val="17"/>
    <w:link w:val="34"/>
    <w:qFormat/>
    <w:uiPriority w:val="0"/>
    <w:rPr>
      <w:rFonts w:ascii="Arial" w:hAnsi="Arial"/>
      <w:spacing w:val="-5"/>
    </w:rPr>
  </w:style>
  <w:style w:type="paragraph" w:customStyle="1" w:styleId="36">
    <w:name w:val="Job Title"/>
    <w:next w:val="34"/>
    <w:qFormat/>
    <w:uiPriority w:val="0"/>
    <w:pPr>
      <w:spacing w:after="60" w:line="220" w:lineRule="atLeast"/>
    </w:pPr>
    <w:rPr>
      <w:rFonts w:ascii="Arial Black" w:hAnsi="Arial Black" w:eastAsia="Times New Roman" w:cs="Times New Roman"/>
      <w:spacing w:val="-10"/>
      <w:lang w:val="en-US" w:eastAsia="en-US" w:bidi="ar-SA"/>
    </w:rPr>
  </w:style>
  <w:style w:type="paragraph" w:customStyle="1" w:styleId="37">
    <w:name w:val="Normal+(la"/>
    <w:basedOn w:val="1"/>
    <w:link w:val="38"/>
    <w:qFormat/>
    <w:uiPriority w:val="0"/>
    <w:pPr>
      <w:numPr>
        <w:ilvl w:val="1"/>
        <w:numId w:val="8"/>
      </w:numPr>
      <w:ind w:right="720"/>
    </w:pPr>
    <w:rPr>
      <w:rFonts w:eastAsia="Times New Roman" w:cs="Tahoma"/>
      <w:color w:val="auto"/>
      <w:sz w:val="32"/>
    </w:rPr>
  </w:style>
  <w:style w:type="character" w:customStyle="1" w:styleId="38">
    <w:name w:val="Normal+(la Char"/>
    <w:basedOn w:val="17"/>
    <w:link w:val="37"/>
    <w:qFormat/>
    <w:uiPriority w:val="0"/>
    <w:rPr>
      <w:rFonts w:ascii="Verdana" w:hAnsi="Verdana" w:cs="Tahoma"/>
      <w:sz w:val="32"/>
      <w:szCs w:val="22"/>
      <w:lang w:val="en-US" w:eastAsia="en-US" w:bidi="ar-SA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Address 1"/>
    <w:basedOn w:val="1"/>
    <w:qFormat/>
    <w:uiPriority w:val="0"/>
    <w:pPr>
      <w:framePr w:w="2160" w:wrap="notBeside" w:vAnchor="page" w:hAnchor="page" w:x="8281" w:y="1153"/>
      <w:spacing w:line="160" w:lineRule="atLeast"/>
      <w:jc w:val="both"/>
    </w:pPr>
    <w:rPr>
      <w:rFonts w:ascii="Arial" w:hAnsi="Arial" w:eastAsia="Times New Roman"/>
      <w:color w:val="auto"/>
      <w:sz w:val="14"/>
      <w:szCs w:val="20"/>
    </w:rPr>
  </w:style>
  <w:style w:type="character" w:customStyle="1" w:styleId="41">
    <w:name w:val="Balloon Text Char"/>
    <w:basedOn w:val="17"/>
    <w:link w:val="12"/>
    <w:qFormat/>
    <w:uiPriority w:val="0"/>
    <w:rPr>
      <w:rFonts w:ascii="Tahoma" w:hAnsi="Tahoma" w:eastAsia="Arial Unicode MS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fzczxz\Desktop\resume_template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resume_template_a4.dot</Template>
  <Pages>3</Pages>
  <Words>690</Words>
  <Characters>4334</Characters>
  <Lines>42</Lines>
  <Paragraphs>11</Paragraphs>
  <TotalTime>27</TotalTime>
  <ScaleCrop>false</ScaleCrop>
  <LinksUpToDate>false</LinksUpToDate>
  <CharactersWithSpaces>4993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2013-02-13T21:02:00Z</dcterms:created>
  <cp:keywords>Template</cp:keywords>
  <cp:lastPrinted>2006-01-03T08:27:00Z</cp:lastPrinted>
  <dcterms:modified xsi:type="dcterms:W3CDTF">2019-01-23T10:31:31Z</dcterms:modified>
  <dc:subject>Proposal Generation</dc:subject>
  <dc:title>EDS Global 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1033-10.2.0.7587</vt:lpwstr>
  </property>
</Properties>
</file>